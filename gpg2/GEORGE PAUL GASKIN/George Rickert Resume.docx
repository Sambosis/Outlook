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45132" w14:textId="37C2C5E6" w:rsidR="00D10A96" w:rsidRPr="00CB7FC2" w:rsidRDefault="000611BD" w:rsidP="00F41319">
      <w:pPr>
        <w:pStyle w:val="Title"/>
      </w:pPr>
      <w:r>
        <w:t>George Rickert</w:t>
      </w:r>
    </w:p>
    <w:p w14:paraId="221BEF31" w14:textId="5C445144" w:rsidR="00D10A96" w:rsidRPr="00D10A96" w:rsidRDefault="000611BD" w:rsidP="00D10A96">
      <w:pPr>
        <w:pStyle w:val="Subtitle"/>
      </w:pPr>
      <w:r>
        <w:t>Senior Sales Manager</w:t>
      </w:r>
    </w:p>
    <w:p w14:paraId="24B3E060" w14:textId="14C918AD" w:rsidR="00D10A96" w:rsidRPr="00D10A96" w:rsidRDefault="000611BD" w:rsidP="00D10A96">
      <w:pPr>
        <w:pStyle w:val="ContactInfo"/>
      </w:pPr>
      <w:r>
        <w:t>(732)-927-3933</w:t>
      </w:r>
    </w:p>
    <w:p w14:paraId="23B397D9" w14:textId="5E1A8821" w:rsidR="00D10A96" w:rsidRPr="00A239BF" w:rsidRDefault="000611BD" w:rsidP="00D10A96">
      <w:pPr>
        <w:pStyle w:val="ContactInfo"/>
        <w:rPr>
          <w:lang w:val="fr-FR"/>
        </w:rPr>
      </w:pPr>
      <w:r>
        <w:t>george.rickert@gmail.com</w:t>
      </w:r>
    </w:p>
    <w:p w14:paraId="3BD5128F" w14:textId="05C324A6" w:rsidR="00D10A96" w:rsidRPr="00A239BF" w:rsidRDefault="000611BD" w:rsidP="00D10A96">
      <w:pPr>
        <w:pStyle w:val="ContactInfo"/>
        <w:rPr>
          <w:lang w:val="fr-FR"/>
        </w:rPr>
      </w:pPr>
      <w:r>
        <w:t>Point Pleasant, NJ</w:t>
      </w:r>
      <w:r w:rsidR="00D10A96" w:rsidRPr="00A239BF">
        <w:rPr>
          <w:lang w:val="fr-FR"/>
        </w:rPr>
        <w:t xml:space="preserve"> </w:t>
      </w:r>
    </w:p>
    <w:p w14:paraId="7835D0A9" w14:textId="77777777" w:rsidR="00D10A96" w:rsidRPr="00A239BF" w:rsidRDefault="00D10A96" w:rsidP="00D10A96">
      <w:pPr>
        <w:pStyle w:val="Line"/>
        <w:rPr>
          <w:lang w:val="fr-FR"/>
        </w:rPr>
      </w:pPr>
    </w:p>
    <w:p w14:paraId="4392E5FF" w14:textId="7665A8E1" w:rsidR="00D10A96" w:rsidRPr="00A239BF" w:rsidRDefault="000611BD" w:rsidP="00F41319">
      <w:pPr>
        <w:pStyle w:val="Heading1"/>
        <w:rPr>
          <w:lang w:val="fr-FR"/>
        </w:rPr>
      </w:pPr>
      <w:r>
        <w:t>Professional Summary:</w:t>
      </w:r>
    </w:p>
    <w:p w14:paraId="758E3230" w14:textId="77777777" w:rsidR="00D10A96" w:rsidRPr="00D10A96" w:rsidRDefault="00D10A96" w:rsidP="00D10A96">
      <w:pPr>
        <w:pStyle w:val="Line"/>
      </w:pPr>
      <w:r w:rsidRPr="00D10A96">
        <mc:AlternateContent>
          <mc:Choice Requires="wps">
            <w:drawing>
              <wp:inline distT="0" distB="0" distL="0" distR="0" wp14:anchorId="6D2380FF" wp14:editId="0618B3C5">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FC4BC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" strokecolor="#bfbfbf [2412]" strokeweight=".5pt">
                <v:stroke joinstyle="miter"/>
                <w10:anchorlock/>
              </v:line>
            </w:pict>
          </mc:Fallback>
        </mc:AlternateContent>
      </w:r>
    </w:p>
    <w:p w14:paraId="45D0561A" w14:textId="77777777" w:rsidR="000611BD" w:rsidRPr="000611BD" w:rsidRDefault="000611BD" w:rsidP="000611BD">
      <w:r w:rsidRPr="000611BD">
        <w:t xml:space="preserve">Experienced manager skilled at new business development and client retention. A self-starter with a proven record of achieving and surpassing corporate and personal goals. Able to establish rapport and credibility at all levels of interaction. A hands-on solutions-oriented approach with a manager’s bottom line focus has been the key to my success.  </w:t>
      </w:r>
    </w:p>
    <w:p w14:paraId="6B28515F" w14:textId="0955B88E" w:rsidR="00D10A96" w:rsidRDefault="00D10A96" w:rsidP="00F02E6B"/>
    <w:p w14:paraId="04C6A61F" w14:textId="77777777" w:rsidR="00D10A96" w:rsidRPr="00DC1B52" w:rsidRDefault="00D10A96" w:rsidP="00DC1B52">
      <w:pPr>
        <w:rPr>
          <w:sz w:val="18"/>
          <w:szCs w:val="16"/>
        </w:rPr>
      </w:pPr>
    </w:p>
    <w:p w14:paraId="53DFA96F" w14:textId="77777777" w:rsidR="00D10A96" w:rsidRDefault="00000000" w:rsidP="00F41319">
      <w:pPr>
        <w:pStyle w:val="Heading1"/>
      </w:pPr>
      <w:sdt>
        <w:sdtPr>
          <w:id w:val="1904716257"/>
          <w:placeholder>
            <w:docPart w:val="37305874ADB34DA9B10166F57CC2FBA1"/>
          </w:placeholder>
          <w:temporary/>
          <w:showingPlcHdr/>
          <w15:appearance w15:val="hidden"/>
        </w:sdtPr>
        <w:sdtContent>
          <w:r w:rsidR="00D10A96" w:rsidRPr="00E90506">
            <w:t>Skills &amp; Abilities</w:t>
          </w:r>
        </w:sdtContent>
      </w:sdt>
    </w:p>
    <w:p w14:paraId="4673EDAD" w14:textId="77777777" w:rsidR="00D10A96" w:rsidRPr="00D10A96" w:rsidRDefault="00D10A96" w:rsidP="00D10A96">
      <w:pPr>
        <w:pStyle w:val="Line"/>
      </w:pPr>
      <w:r w:rsidRPr="00D10A96">
        <mc:AlternateContent>
          <mc:Choice Requires="wps">
            <w:drawing>
              <wp:inline distT="0" distB="0" distL="0" distR="0" wp14:anchorId="7CB54D3A" wp14:editId="5260A0E8">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A970FB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530DC375" w14:textId="57CA5A1E" w:rsidR="000611BD" w:rsidRDefault="000611BD" w:rsidP="000611BD">
      <w:pPr>
        <w:pStyle w:val="ListParagraph"/>
        <w:numPr>
          <w:ilvl w:val="0"/>
          <w:numId w:val="15"/>
        </w:numPr>
      </w:pPr>
      <w:r>
        <w:t>Compelling sales proposal writer</w:t>
      </w:r>
    </w:p>
    <w:p w14:paraId="7CE6FA2C" w14:textId="4C8151E0" w:rsidR="000611BD" w:rsidRDefault="000611BD" w:rsidP="000611BD">
      <w:pPr>
        <w:pStyle w:val="ListParagraph"/>
        <w:numPr>
          <w:ilvl w:val="0"/>
          <w:numId w:val="15"/>
        </w:numPr>
      </w:pPr>
      <w:r>
        <w:t>Strategic account development</w:t>
      </w:r>
    </w:p>
    <w:p w14:paraId="5B1D85A3" w14:textId="5E96DC93" w:rsidR="000611BD" w:rsidRDefault="000611BD" w:rsidP="000611BD">
      <w:pPr>
        <w:pStyle w:val="ListParagraph"/>
        <w:numPr>
          <w:ilvl w:val="0"/>
          <w:numId w:val="15"/>
        </w:numPr>
      </w:pPr>
      <w:r>
        <w:t>Accomplished manager</w:t>
      </w:r>
    </w:p>
    <w:p w14:paraId="6EFAD5B1" w14:textId="660C2689" w:rsidR="000611BD" w:rsidRDefault="000611BD" w:rsidP="000611BD">
      <w:pPr>
        <w:pStyle w:val="ListParagraph"/>
        <w:numPr>
          <w:ilvl w:val="0"/>
          <w:numId w:val="15"/>
        </w:numPr>
      </w:pPr>
      <w:r>
        <w:t>Strong interpersonal skills</w:t>
      </w:r>
    </w:p>
    <w:p w14:paraId="5D5638ED" w14:textId="5F227972" w:rsidR="000611BD" w:rsidRDefault="000611BD" w:rsidP="000611BD">
      <w:pPr>
        <w:pStyle w:val="ListParagraph"/>
        <w:numPr>
          <w:ilvl w:val="0"/>
          <w:numId w:val="15"/>
        </w:numPr>
      </w:pPr>
      <w:r>
        <w:t>B to B sales</w:t>
      </w:r>
    </w:p>
    <w:p w14:paraId="56293D01" w14:textId="696294D4" w:rsidR="000611BD" w:rsidRDefault="000611BD" w:rsidP="000611BD">
      <w:pPr>
        <w:pStyle w:val="ListParagraph"/>
        <w:numPr>
          <w:ilvl w:val="0"/>
          <w:numId w:val="15"/>
        </w:numPr>
      </w:pPr>
      <w:r>
        <w:t>New Business development</w:t>
      </w:r>
    </w:p>
    <w:p w14:paraId="74516C97" w14:textId="77777777" w:rsidR="00D10A96" w:rsidRPr="00DC1B52" w:rsidRDefault="00D10A96" w:rsidP="00F41319">
      <w:pPr>
        <w:rPr>
          <w:sz w:val="18"/>
          <w:szCs w:val="16"/>
        </w:rPr>
      </w:pPr>
    </w:p>
    <w:p w14:paraId="72BFC348" w14:textId="56F7534C" w:rsidR="00D10A96" w:rsidRDefault="00EB0D95" w:rsidP="00DC1B52">
      <w:pPr>
        <w:pStyle w:val="Heading1"/>
      </w:pPr>
      <w:r>
        <w:t>Experience-Past To present</w:t>
      </w:r>
    </w:p>
    <w:p w14:paraId="41B386AF" w14:textId="77777777" w:rsidR="00D10A96" w:rsidRPr="00D10A96" w:rsidRDefault="00D10A96" w:rsidP="00D10A96">
      <w:pPr>
        <w:pStyle w:val="Line"/>
      </w:pPr>
      <w:r w:rsidRPr="00D10A96">
        <mc:AlternateContent>
          <mc:Choice Requires="wps">
            <w:drawing>
              <wp:inline distT="0" distB="0" distL="0" distR="0" wp14:anchorId="6009C16A" wp14:editId="714DF73E">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0323D46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1F42C636" w14:textId="5D8F9C02" w:rsidR="00D10A96" w:rsidRPr="00F02E6B" w:rsidRDefault="000611BD" w:rsidP="00021847">
      <w:pPr>
        <w:pStyle w:val="Heading2"/>
      </w:pPr>
      <w:r>
        <w:rPr>
          <w:rStyle w:val="NotBold"/>
        </w:rPr>
        <w:t>9/1/2001-4/1/2008</w:t>
      </w:r>
      <w:r w:rsidR="00D10A96">
        <w:tab/>
      </w:r>
      <w:r>
        <w:t>Territory Manager</w:t>
      </w:r>
    </w:p>
    <w:p w14:paraId="5FBAC8E7" w14:textId="6EFCAE4F" w:rsidR="00D10A96" w:rsidRPr="00021847" w:rsidRDefault="000611BD" w:rsidP="00021847">
      <w:pPr>
        <w:pStyle w:val="Heading3"/>
      </w:pPr>
      <w:r>
        <w:t xml:space="preserve">Ecolab Inc. </w:t>
      </w:r>
      <w:r w:rsidR="001F3648">
        <w:t>Avenel</w:t>
      </w:r>
      <w:r>
        <w:t xml:space="preserve">, </w:t>
      </w:r>
      <w:r w:rsidR="001F3648">
        <w:t xml:space="preserve">NJ </w:t>
      </w:r>
    </w:p>
    <w:p w14:paraId="09E7CB75" w14:textId="5A6ECA4C" w:rsidR="000611BD" w:rsidRPr="001F3648" w:rsidRDefault="000611BD" w:rsidP="000611BD">
      <w:pPr>
        <w:pStyle w:val="ListParagraph"/>
        <w:numPr>
          <w:ilvl w:val="0"/>
          <w:numId w:val="16"/>
        </w:numPr>
        <w:spacing w:before="0" w:after="160" w:line="259" w:lineRule="auto"/>
      </w:pPr>
      <w:bookmarkStart w:id="0" w:name="_Hlk50625671"/>
      <w:r w:rsidRPr="001F3648">
        <w:t>Build relationships with customers, identify and influence decision makers / opinion.</w:t>
      </w:r>
    </w:p>
    <w:p w14:paraId="1C7503C0" w14:textId="77777777" w:rsidR="000611BD" w:rsidRPr="001F3648" w:rsidRDefault="000611BD" w:rsidP="000611BD">
      <w:pPr>
        <w:pStyle w:val="ListParagraph"/>
        <w:numPr>
          <w:ilvl w:val="0"/>
          <w:numId w:val="16"/>
        </w:numPr>
        <w:spacing w:before="0" w:after="160" w:line="259" w:lineRule="auto"/>
      </w:pPr>
      <w:r w:rsidRPr="001F3648">
        <w:t xml:space="preserve">Coordinate sales and service activities with cross divisional peers and internal functions (e.g. Marketing services, Customer service) </w:t>
      </w:r>
    </w:p>
    <w:p w14:paraId="501D91B9" w14:textId="4825BBF8" w:rsidR="000611BD" w:rsidRPr="001F3648" w:rsidRDefault="000611BD" w:rsidP="000611BD">
      <w:pPr>
        <w:pStyle w:val="ListParagraph"/>
        <w:numPr>
          <w:ilvl w:val="0"/>
          <w:numId w:val="16"/>
        </w:numPr>
        <w:spacing w:before="0" w:after="160" w:line="259" w:lineRule="auto"/>
      </w:pPr>
      <w:r w:rsidRPr="001F3648">
        <w:t>Coordinate and interact with all distributor partners.</w:t>
      </w:r>
    </w:p>
    <w:p w14:paraId="196C5029" w14:textId="6692748B" w:rsidR="000611BD" w:rsidRPr="001F3648" w:rsidRDefault="000611BD" w:rsidP="000611BD">
      <w:pPr>
        <w:pStyle w:val="ListParagraph"/>
        <w:numPr>
          <w:ilvl w:val="0"/>
          <w:numId w:val="16"/>
        </w:numPr>
        <w:spacing w:before="0" w:after="160" w:line="259" w:lineRule="auto"/>
      </w:pPr>
      <w:r w:rsidRPr="001F3648">
        <w:t>Find unique and repeatable ways of solving problems.</w:t>
      </w:r>
    </w:p>
    <w:p w14:paraId="6B4BE239" w14:textId="14A3884F" w:rsidR="000611BD" w:rsidRPr="001F3648" w:rsidRDefault="000611BD" w:rsidP="000611BD">
      <w:pPr>
        <w:pStyle w:val="ListParagraph"/>
        <w:numPr>
          <w:ilvl w:val="0"/>
          <w:numId w:val="16"/>
        </w:numPr>
        <w:spacing w:before="0" w:after="160" w:line="259" w:lineRule="auto"/>
      </w:pPr>
      <w:r w:rsidRPr="001F3648">
        <w:t>Maintain an active prospect funnel and drive new business development to meet budgeted goals.</w:t>
      </w:r>
    </w:p>
    <w:bookmarkEnd w:id="0"/>
    <w:p w14:paraId="1BBA241B" w14:textId="3896FA6B" w:rsidR="00D10A96" w:rsidRPr="001F3648" w:rsidRDefault="000611BD" w:rsidP="000611BD">
      <w:pPr>
        <w:pStyle w:val="ListParagraph"/>
        <w:numPr>
          <w:ilvl w:val="0"/>
          <w:numId w:val="16"/>
        </w:numPr>
        <w:spacing w:before="0" w:after="160" w:line="259" w:lineRule="auto"/>
      </w:pPr>
      <w:r w:rsidRPr="001F3648">
        <w:t xml:space="preserve">Promote product portfolio with a focus on contribution </w:t>
      </w:r>
      <w:r w:rsidR="001F3648" w:rsidRPr="001F3648">
        <w:t>margins.</w:t>
      </w:r>
    </w:p>
    <w:p w14:paraId="4F07DFA6" w14:textId="6B15706F" w:rsidR="00D10A96" w:rsidRPr="00F02E6B" w:rsidRDefault="000611BD" w:rsidP="00021847">
      <w:pPr>
        <w:pStyle w:val="Heading2"/>
      </w:pPr>
      <w:r>
        <w:rPr>
          <w:rStyle w:val="NotBold"/>
        </w:rPr>
        <w:t>4/1/2008 to 4/1/2009</w:t>
      </w:r>
      <w:r w:rsidR="00021847" w:rsidRPr="00021847">
        <w:rPr>
          <w:rStyle w:val="NotBold"/>
        </w:rPr>
        <w:tab/>
      </w:r>
      <w:r w:rsidR="001F3648">
        <w:t>Street Sales Manager</w:t>
      </w:r>
    </w:p>
    <w:p w14:paraId="7C1BB3D9" w14:textId="5254B95A" w:rsidR="00D10A96" w:rsidRPr="000C2088" w:rsidRDefault="001F3648" w:rsidP="00021847">
      <w:pPr>
        <w:pStyle w:val="Heading3"/>
      </w:pPr>
      <w:r>
        <w:t>Ecolab Inc. NY, NY</w:t>
      </w:r>
    </w:p>
    <w:p w14:paraId="63913504" w14:textId="4ACFEC17" w:rsidR="001F3648" w:rsidRPr="001F3648" w:rsidRDefault="001F3648" w:rsidP="001F3648">
      <w:pPr>
        <w:pStyle w:val="ListParagraph"/>
        <w:numPr>
          <w:ilvl w:val="0"/>
          <w:numId w:val="18"/>
        </w:numPr>
        <w:spacing w:before="0"/>
      </w:pPr>
      <w:r w:rsidRPr="001F3648">
        <w:t>Prospect and obtain new customers to achieve annual new business sales goals.</w:t>
      </w:r>
    </w:p>
    <w:p w14:paraId="54ABBC62" w14:textId="1EF5B0A8" w:rsidR="001F3648" w:rsidRPr="001F3648" w:rsidRDefault="001F3648" w:rsidP="001F3648">
      <w:pPr>
        <w:pStyle w:val="ListParagraph"/>
        <w:numPr>
          <w:ilvl w:val="0"/>
          <w:numId w:val="18"/>
        </w:numPr>
        <w:spacing w:before="0"/>
      </w:pPr>
      <w:r w:rsidRPr="001F3648">
        <w:t xml:space="preserve">Recognize sales opportunities and implement sales strategies. </w:t>
      </w:r>
    </w:p>
    <w:p w14:paraId="5B66E4F3" w14:textId="5286EACE" w:rsidR="001F3648" w:rsidRPr="001F3648" w:rsidRDefault="001F3648" w:rsidP="001F3648">
      <w:pPr>
        <w:pStyle w:val="ListParagraph"/>
        <w:numPr>
          <w:ilvl w:val="0"/>
          <w:numId w:val="18"/>
        </w:numPr>
        <w:spacing w:before="0"/>
      </w:pPr>
      <w:r w:rsidRPr="001F3648">
        <w:t>Partner with service team, corporate account team, and inter-company partners to implement best practices to solve customers’ issues</w:t>
      </w:r>
      <w:r>
        <w:t>.</w:t>
      </w:r>
    </w:p>
    <w:p w14:paraId="156A26F5" w14:textId="7E718607" w:rsidR="001F3648" w:rsidRPr="001F3648" w:rsidRDefault="001F3648" w:rsidP="001F3648">
      <w:pPr>
        <w:pStyle w:val="ListParagraph"/>
        <w:numPr>
          <w:ilvl w:val="0"/>
          <w:numId w:val="18"/>
        </w:numPr>
        <w:spacing w:before="0"/>
      </w:pPr>
      <w:r w:rsidRPr="001F3648">
        <w:lastRenderedPageBreak/>
        <w:t>Build rapport and cultivate relationships with co-workers and customers through professional demeanor and strong interpersonal skills.</w:t>
      </w:r>
    </w:p>
    <w:p w14:paraId="24652EF7" w14:textId="6CDD20AC" w:rsidR="001F3648" w:rsidRDefault="001F3648" w:rsidP="001F3648">
      <w:pPr>
        <w:pStyle w:val="ListParagraph"/>
        <w:numPr>
          <w:ilvl w:val="0"/>
          <w:numId w:val="18"/>
        </w:numPr>
        <w:spacing w:before="0"/>
      </w:pPr>
      <w:r w:rsidRPr="001F3648">
        <w:t>Provide outstanding customer service by leading and educating customers throughout the sales process.</w:t>
      </w:r>
    </w:p>
    <w:p w14:paraId="77276C90" w14:textId="77777777" w:rsidR="001F3648" w:rsidRPr="001F3648" w:rsidRDefault="001F3648" w:rsidP="001F3648">
      <w:pPr>
        <w:spacing w:before="0"/>
      </w:pPr>
    </w:p>
    <w:p w14:paraId="3C50464D" w14:textId="1B4D1570" w:rsidR="001F3648" w:rsidRPr="00F02E6B" w:rsidRDefault="001F3648" w:rsidP="001F3648">
      <w:pPr>
        <w:pStyle w:val="Heading2"/>
      </w:pPr>
      <w:r>
        <w:rPr>
          <w:rStyle w:val="NotBold"/>
        </w:rPr>
        <w:t>4/1/2009-8/1/2015</w:t>
      </w:r>
      <w:r>
        <w:tab/>
        <w:t>District Sales Manager</w:t>
      </w:r>
    </w:p>
    <w:p w14:paraId="6EA5BC14" w14:textId="6DCA91B7" w:rsidR="001F3648" w:rsidRPr="00021847" w:rsidRDefault="001F3648" w:rsidP="001F3648">
      <w:pPr>
        <w:pStyle w:val="Heading3"/>
      </w:pPr>
      <w:r>
        <w:t>Ecolab Inc. NJ, Remote</w:t>
      </w:r>
    </w:p>
    <w:p w14:paraId="78881A85" w14:textId="61E11CF4" w:rsidR="001F3648" w:rsidRPr="001F3648" w:rsidRDefault="001F3648" w:rsidP="001F3648">
      <w:pPr>
        <w:pStyle w:val="NormalIndent"/>
        <w:numPr>
          <w:ilvl w:val="0"/>
          <w:numId w:val="20"/>
        </w:numPr>
      </w:pPr>
      <w:bookmarkStart w:id="1" w:name="_Hlk78798112"/>
      <w:r w:rsidRPr="001F3648">
        <w:t>Oversee a team of Route Specialists and Territory Managers responsible for delivering sanitation solutions to customers Responsible for interviewing new prospective employees as well as training and coaching existing sales and service team to meet all corporate goals and with a top priority on customer satisfaction.</w:t>
      </w:r>
    </w:p>
    <w:p w14:paraId="186E4A91" w14:textId="09BBAD64" w:rsidR="001F3648" w:rsidRPr="001F3648" w:rsidRDefault="001F3648" w:rsidP="001F3648">
      <w:pPr>
        <w:pStyle w:val="NormalIndent"/>
        <w:numPr>
          <w:ilvl w:val="0"/>
          <w:numId w:val="20"/>
        </w:numPr>
      </w:pPr>
      <w:r w:rsidRPr="001F3648">
        <w:t>Manage area business process to maximize Territory productivity and ensure consistent service.</w:t>
      </w:r>
    </w:p>
    <w:p w14:paraId="5A2F6608" w14:textId="032FA656" w:rsidR="001F3648" w:rsidRPr="001F3648" w:rsidRDefault="001F3648" w:rsidP="001F3648">
      <w:pPr>
        <w:pStyle w:val="NormalIndent"/>
        <w:numPr>
          <w:ilvl w:val="0"/>
          <w:numId w:val="20"/>
        </w:numPr>
      </w:pPr>
      <w:r w:rsidRPr="001F3648">
        <w:t>Fully understand Company protocols and procedures to assure quality service and compliance with applicable regulations/laws.</w:t>
      </w:r>
    </w:p>
    <w:p w14:paraId="676A1413" w14:textId="43541AC6" w:rsidR="001F3648" w:rsidRPr="001F3648" w:rsidRDefault="001F3648" w:rsidP="001F3648">
      <w:pPr>
        <w:pStyle w:val="NormalIndent"/>
        <w:numPr>
          <w:ilvl w:val="0"/>
          <w:numId w:val="20"/>
        </w:numPr>
      </w:pPr>
      <w:r w:rsidRPr="001F3648">
        <w:t xml:space="preserve">Manage District P&amp;L to maximize profitability. </w:t>
      </w:r>
    </w:p>
    <w:p w14:paraId="6B910E91" w14:textId="77777777" w:rsidR="001F3648" w:rsidRDefault="001F3648" w:rsidP="001F3648">
      <w:pPr>
        <w:pStyle w:val="NormalIndent"/>
        <w:numPr>
          <w:ilvl w:val="0"/>
          <w:numId w:val="20"/>
        </w:numPr>
      </w:pPr>
      <w:r w:rsidRPr="001F3648">
        <w:t>Responsible for over 1400 clients, 10 sales and service reps and $7,000,000.00 in annual sales</w:t>
      </w:r>
    </w:p>
    <w:p w14:paraId="24C8A467" w14:textId="77777777" w:rsidR="001F3648" w:rsidRPr="001F3648" w:rsidRDefault="001F3648" w:rsidP="001F3648">
      <w:pPr>
        <w:pStyle w:val="NormalIndent"/>
      </w:pPr>
    </w:p>
    <w:bookmarkEnd w:id="1"/>
    <w:p w14:paraId="44AC550D" w14:textId="63B79DAD" w:rsidR="001F3648" w:rsidRPr="001F3648" w:rsidRDefault="001F3648" w:rsidP="001F3648">
      <w:pPr>
        <w:keepNext/>
        <w:keepLines/>
        <w:tabs>
          <w:tab w:val="left" w:pos="2794"/>
        </w:tabs>
        <w:outlineLvl w:val="1"/>
        <w:rPr>
          <w:rFonts w:eastAsiaTheme="majorEastAsia" w:cstheme="majorBidi"/>
          <w:b/>
          <w:color w:val="000000" w:themeColor="text1"/>
          <w:szCs w:val="24"/>
        </w:rPr>
      </w:pPr>
      <w:r w:rsidRPr="001F3648">
        <w:rPr>
          <w:rFonts w:eastAsiaTheme="majorEastAsia" w:cstheme="majorBidi"/>
          <w:color w:val="000000" w:themeColor="text1"/>
          <w:szCs w:val="24"/>
        </w:rPr>
        <w:t>9/1/20</w:t>
      </w:r>
      <w:r w:rsidR="00647A14">
        <w:rPr>
          <w:rFonts w:eastAsiaTheme="majorEastAsia" w:cstheme="majorBidi"/>
          <w:color w:val="000000" w:themeColor="text1"/>
          <w:szCs w:val="24"/>
        </w:rPr>
        <w:t>15</w:t>
      </w:r>
      <w:r w:rsidRPr="001F3648">
        <w:rPr>
          <w:rFonts w:eastAsiaTheme="majorEastAsia" w:cstheme="majorBidi"/>
          <w:color w:val="000000" w:themeColor="text1"/>
          <w:szCs w:val="24"/>
        </w:rPr>
        <w:t>-</w:t>
      </w:r>
      <w:r w:rsidR="00647A14">
        <w:rPr>
          <w:rFonts w:eastAsiaTheme="majorEastAsia" w:cstheme="majorBidi"/>
          <w:color w:val="000000" w:themeColor="text1"/>
          <w:szCs w:val="24"/>
        </w:rPr>
        <w:t>11</w:t>
      </w:r>
      <w:r w:rsidRPr="001F3648">
        <w:rPr>
          <w:rFonts w:eastAsiaTheme="majorEastAsia" w:cstheme="majorBidi"/>
          <w:color w:val="000000" w:themeColor="text1"/>
          <w:szCs w:val="24"/>
        </w:rPr>
        <w:t>/1/20</w:t>
      </w:r>
      <w:r w:rsidR="00647A14">
        <w:rPr>
          <w:rFonts w:eastAsiaTheme="majorEastAsia" w:cstheme="majorBidi"/>
          <w:color w:val="000000" w:themeColor="text1"/>
          <w:szCs w:val="24"/>
        </w:rPr>
        <w:t>21</w:t>
      </w:r>
      <w:r w:rsidRPr="001F3648">
        <w:rPr>
          <w:rFonts w:eastAsiaTheme="majorEastAsia" w:cstheme="majorBidi"/>
          <w:b/>
          <w:color w:val="000000" w:themeColor="text1"/>
          <w:szCs w:val="24"/>
        </w:rPr>
        <w:tab/>
      </w:r>
      <w:r w:rsidR="00647A14">
        <w:rPr>
          <w:rFonts w:eastAsiaTheme="majorEastAsia" w:cstheme="majorBidi"/>
          <w:b/>
          <w:color w:val="000000" w:themeColor="text1"/>
          <w:szCs w:val="24"/>
        </w:rPr>
        <w:t>Account Executive</w:t>
      </w:r>
    </w:p>
    <w:p w14:paraId="2247BFC5" w14:textId="2F5BF3DE" w:rsidR="001F3648" w:rsidRPr="001F3648" w:rsidRDefault="00647A14" w:rsidP="001F3648">
      <w:pPr>
        <w:keepNext/>
        <w:keepLines/>
        <w:tabs>
          <w:tab w:val="left" w:pos="2880"/>
        </w:tabs>
        <w:spacing w:before="0" w:after="120"/>
        <w:ind w:left="2794"/>
        <w:outlineLvl w:val="2"/>
        <w:rPr>
          <w:rFonts w:eastAsiaTheme="majorEastAsia" w:cstheme="majorBidi"/>
          <w:color w:val="000000" w:themeColor="text1"/>
          <w:szCs w:val="24"/>
        </w:rPr>
      </w:pPr>
      <w:r>
        <w:rPr>
          <w:rFonts w:eastAsiaTheme="majorEastAsia" w:cstheme="majorBidi"/>
          <w:color w:val="000000" w:themeColor="text1"/>
          <w:szCs w:val="24"/>
        </w:rPr>
        <w:t>Gabrielli Kenworth</w:t>
      </w:r>
      <w:r w:rsidR="001F3648" w:rsidRPr="001F3648">
        <w:rPr>
          <w:rFonts w:eastAsiaTheme="majorEastAsia" w:cstheme="majorBidi"/>
          <w:color w:val="000000" w:themeColor="text1"/>
          <w:szCs w:val="24"/>
        </w:rPr>
        <w:t xml:space="preserve"> </w:t>
      </w:r>
      <w:r>
        <w:rPr>
          <w:rFonts w:eastAsiaTheme="majorEastAsia" w:cstheme="majorBidi"/>
          <w:color w:val="000000" w:themeColor="text1"/>
          <w:szCs w:val="24"/>
        </w:rPr>
        <w:t>Dayton</w:t>
      </w:r>
      <w:r w:rsidR="001F3648" w:rsidRPr="001F3648">
        <w:rPr>
          <w:rFonts w:eastAsiaTheme="majorEastAsia" w:cstheme="majorBidi"/>
          <w:color w:val="000000" w:themeColor="text1"/>
          <w:szCs w:val="24"/>
        </w:rPr>
        <w:t xml:space="preserve">, NJ </w:t>
      </w:r>
    </w:p>
    <w:p w14:paraId="0F20B6FC" w14:textId="77A535FA" w:rsidR="00647A14" w:rsidRPr="00647A14" w:rsidRDefault="00647A14" w:rsidP="00647A14">
      <w:pPr>
        <w:pStyle w:val="NormalIndent"/>
        <w:numPr>
          <w:ilvl w:val="0"/>
          <w:numId w:val="20"/>
        </w:numPr>
      </w:pPr>
      <w:r w:rsidRPr="00647A14">
        <w:t>Use all reasonable methods of prospecting for new- and used-truck customers daily, via electronically, phone and personal contact.</w:t>
      </w:r>
    </w:p>
    <w:p w14:paraId="75188CC7" w14:textId="5587A201" w:rsidR="00647A14" w:rsidRPr="00647A14" w:rsidRDefault="00647A14" w:rsidP="00647A14">
      <w:pPr>
        <w:pStyle w:val="NormalIndent"/>
        <w:numPr>
          <w:ilvl w:val="0"/>
          <w:numId w:val="20"/>
        </w:numPr>
      </w:pPr>
      <w:r w:rsidRPr="00647A14">
        <w:t>Assist customers in specifying proper components for trucks in their particular applications.</w:t>
      </w:r>
    </w:p>
    <w:p w14:paraId="49DDA714" w14:textId="2228FB7F" w:rsidR="00647A14" w:rsidRPr="00647A14" w:rsidRDefault="00647A14" w:rsidP="00647A14">
      <w:pPr>
        <w:pStyle w:val="NormalIndent"/>
        <w:numPr>
          <w:ilvl w:val="0"/>
          <w:numId w:val="20"/>
        </w:numPr>
      </w:pPr>
      <w:r w:rsidRPr="00647A14">
        <w:t>Demonstrate new and used trucks to customers, which will include active test runs.</w:t>
      </w:r>
    </w:p>
    <w:p w14:paraId="575F7C9C" w14:textId="7AD19501" w:rsidR="00647A14" w:rsidRPr="00647A14" w:rsidRDefault="00647A14" w:rsidP="00647A14">
      <w:pPr>
        <w:pStyle w:val="NormalIndent"/>
        <w:numPr>
          <w:ilvl w:val="0"/>
          <w:numId w:val="20"/>
        </w:numPr>
      </w:pPr>
      <w:r w:rsidRPr="00647A14">
        <w:t>Continuously keep updated on product knowledge.</w:t>
      </w:r>
    </w:p>
    <w:p w14:paraId="053C5E6B" w14:textId="77777777" w:rsidR="00647A14" w:rsidRPr="00647A14" w:rsidRDefault="00647A14" w:rsidP="00647A14">
      <w:pPr>
        <w:pStyle w:val="NormalIndent"/>
        <w:numPr>
          <w:ilvl w:val="0"/>
          <w:numId w:val="20"/>
        </w:numPr>
      </w:pPr>
      <w:r w:rsidRPr="00647A14">
        <w:t>Weekly reporting/meeting with appropriate manager</w:t>
      </w:r>
    </w:p>
    <w:p w14:paraId="77FED801" w14:textId="168456D7" w:rsidR="00647A14" w:rsidRPr="00647A14" w:rsidRDefault="00647A14" w:rsidP="00647A14">
      <w:pPr>
        <w:pStyle w:val="NormalIndent"/>
        <w:numPr>
          <w:ilvl w:val="0"/>
          <w:numId w:val="20"/>
        </w:numPr>
      </w:pPr>
      <w:r w:rsidRPr="00647A14">
        <w:t>Proper sales delivery process to include proper completion of paperwork, walk-around and review of equipment, introduction to pertinent dealership personnel, proper follow-up after the sale is completed.</w:t>
      </w:r>
    </w:p>
    <w:p w14:paraId="06B193DB" w14:textId="22D44418" w:rsidR="00647A14" w:rsidRDefault="00647A14" w:rsidP="00647A14">
      <w:pPr>
        <w:pStyle w:val="NormalIndent"/>
        <w:numPr>
          <w:ilvl w:val="0"/>
          <w:numId w:val="20"/>
        </w:numPr>
      </w:pPr>
      <w:r w:rsidRPr="00647A14">
        <w:t>Attend various scheduled sales and training meetings.</w:t>
      </w:r>
    </w:p>
    <w:p w14:paraId="5A6D8BD8" w14:textId="77777777" w:rsidR="00647A14" w:rsidRDefault="00647A14" w:rsidP="00647A14">
      <w:pPr>
        <w:pStyle w:val="NormalIndent"/>
      </w:pPr>
    </w:p>
    <w:p w14:paraId="1E2EB22A" w14:textId="017DD51D" w:rsidR="00647A14" w:rsidRPr="001F3648" w:rsidRDefault="00647A14" w:rsidP="00647A14">
      <w:pPr>
        <w:keepNext/>
        <w:keepLines/>
        <w:tabs>
          <w:tab w:val="left" w:pos="2794"/>
        </w:tabs>
        <w:outlineLvl w:val="1"/>
        <w:rPr>
          <w:rFonts w:eastAsiaTheme="majorEastAsia" w:cstheme="majorBidi"/>
          <w:b/>
          <w:color w:val="000000" w:themeColor="text1"/>
          <w:szCs w:val="24"/>
        </w:rPr>
      </w:pPr>
      <w:r>
        <w:rPr>
          <w:rFonts w:eastAsiaTheme="majorEastAsia" w:cstheme="majorBidi"/>
          <w:color w:val="000000" w:themeColor="text1"/>
          <w:szCs w:val="24"/>
        </w:rPr>
        <w:t>11</w:t>
      </w:r>
      <w:r w:rsidRPr="001F3648">
        <w:rPr>
          <w:rFonts w:eastAsiaTheme="majorEastAsia" w:cstheme="majorBidi"/>
          <w:color w:val="000000" w:themeColor="text1"/>
          <w:szCs w:val="24"/>
        </w:rPr>
        <w:t>/1/20</w:t>
      </w:r>
      <w:r>
        <w:rPr>
          <w:rFonts w:eastAsiaTheme="majorEastAsia" w:cstheme="majorBidi"/>
          <w:color w:val="000000" w:themeColor="text1"/>
          <w:szCs w:val="24"/>
        </w:rPr>
        <w:t>21</w:t>
      </w:r>
      <w:r w:rsidRPr="001F3648">
        <w:rPr>
          <w:rFonts w:eastAsiaTheme="majorEastAsia" w:cstheme="majorBidi"/>
          <w:color w:val="000000" w:themeColor="text1"/>
          <w:szCs w:val="24"/>
        </w:rPr>
        <w:t>-</w:t>
      </w:r>
      <w:r>
        <w:rPr>
          <w:rFonts w:eastAsiaTheme="majorEastAsia" w:cstheme="majorBidi"/>
          <w:color w:val="000000" w:themeColor="text1"/>
          <w:szCs w:val="24"/>
        </w:rPr>
        <w:t>5</w:t>
      </w:r>
      <w:r w:rsidRPr="001F3648">
        <w:rPr>
          <w:rFonts w:eastAsiaTheme="majorEastAsia" w:cstheme="majorBidi"/>
          <w:color w:val="000000" w:themeColor="text1"/>
          <w:szCs w:val="24"/>
        </w:rPr>
        <w:t>/1/20</w:t>
      </w:r>
      <w:r>
        <w:rPr>
          <w:rFonts w:eastAsiaTheme="majorEastAsia" w:cstheme="majorBidi"/>
          <w:color w:val="000000" w:themeColor="text1"/>
          <w:szCs w:val="24"/>
        </w:rPr>
        <w:t>21</w:t>
      </w:r>
      <w:r w:rsidRPr="001F3648">
        <w:rPr>
          <w:rFonts w:eastAsiaTheme="majorEastAsia" w:cstheme="majorBidi"/>
          <w:b/>
          <w:color w:val="000000" w:themeColor="text1"/>
          <w:szCs w:val="24"/>
        </w:rPr>
        <w:tab/>
      </w:r>
      <w:r>
        <w:rPr>
          <w:rFonts w:eastAsiaTheme="majorEastAsia" w:cstheme="majorBidi"/>
          <w:b/>
          <w:color w:val="000000" w:themeColor="text1"/>
          <w:szCs w:val="24"/>
        </w:rPr>
        <w:t>Territory Manager</w:t>
      </w:r>
    </w:p>
    <w:p w14:paraId="0075C18A" w14:textId="3AC167DB" w:rsidR="00647A14" w:rsidRPr="001F3648" w:rsidRDefault="00647A14" w:rsidP="00647A14">
      <w:pPr>
        <w:keepNext/>
        <w:keepLines/>
        <w:tabs>
          <w:tab w:val="left" w:pos="2880"/>
        </w:tabs>
        <w:spacing w:before="0" w:after="120"/>
        <w:ind w:left="2794"/>
        <w:outlineLvl w:val="2"/>
        <w:rPr>
          <w:rFonts w:eastAsiaTheme="majorEastAsia" w:cstheme="majorBidi"/>
          <w:color w:val="000000" w:themeColor="text1"/>
          <w:szCs w:val="24"/>
        </w:rPr>
      </w:pPr>
      <w:r>
        <w:rPr>
          <w:rFonts w:eastAsiaTheme="majorEastAsia" w:cstheme="majorBidi"/>
          <w:color w:val="000000" w:themeColor="text1"/>
          <w:szCs w:val="24"/>
        </w:rPr>
        <w:t>Ecolab Inc.</w:t>
      </w:r>
      <w:r w:rsidRPr="001F3648">
        <w:rPr>
          <w:rFonts w:eastAsiaTheme="majorEastAsia" w:cstheme="majorBidi"/>
          <w:color w:val="000000" w:themeColor="text1"/>
          <w:szCs w:val="24"/>
        </w:rPr>
        <w:t xml:space="preserve"> </w:t>
      </w:r>
      <w:r>
        <w:rPr>
          <w:rFonts w:eastAsiaTheme="majorEastAsia" w:cstheme="majorBidi"/>
          <w:color w:val="000000" w:themeColor="text1"/>
          <w:szCs w:val="24"/>
        </w:rPr>
        <w:t>NY, NY</w:t>
      </w:r>
      <w:r w:rsidRPr="001F3648">
        <w:rPr>
          <w:rFonts w:eastAsiaTheme="majorEastAsia" w:cstheme="majorBidi"/>
          <w:color w:val="000000" w:themeColor="text1"/>
          <w:szCs w:val="24"/>
        </w:rPr>
        <w:t xml:space="preserve"> </w:t>
      </w:r>
    </w:p>
    <w:p w14:paraId="389D3A66" w14:textId="28F1E8B0" w:rsidR="00647A14" w:rsidRPr="00647A14" w:rsidRDefault="00647A14" w:rsidP="00647A14">
      <w:pPr>
        <w:pStyle w:val="NormalIndent"/>
        <w:numPr>
          <w:ilvl w:val="0"/>
          <w:numId w:val="21"/>
        </w:numPr>
      </w:pPr>
      <w:r w:rsidRPr="00647A14">
        <w:t>Build relationships with customers, identify and influence decision makers / opinion.</w:t>
      </w:r>
    </w:p>
    <w:p w14:paraId="02D63C17" w14:textId="77777777" w:rsidR="00647A14" w:rsidRPr="00647A14" w:rsidRDefault="00647A14" w:rsidP="00647A14">
      <w:pPr>
        <w:pStyle w:val="NormalIndent"/>
        <w:numPr>
          <w:ilvl w:val="0"/>
          <w:numId w:val="21"/>
        </w:numPr>
      </w:pPr>
      <w:r w:rsidRPr="00647A14">
        <w:t xml:space="preserve">Coordinate sales and service activities with cross divisional peers and internal functions (e.g. Marketing services, Customer service) </w:t>
      </w:r>
    </w:p>
    <w:p w14:paraId="6FCBFA72" w14:textId="416CC38D" w:rsidR="00647A14" w:rsidRPr="00647A14" w:rsidRDefault="00647A14" w:rsidP="00647A14">
      <w:pPr>
        <w:pStyle w:val="NormalIndent"/>
        <w:numPr>
          <w:ilvl w:val="0"/>
          <w:numId w:val="21"/>
        </w:numPr>
      </w:pPr>
      <w:r w:rsidRPr="00647A14">
        <w:t>Coordinate and interact with all distributor partners.</w:t>
      </w:r>
    </w:p>
    <w:p w14:paraId="7F53DB2D" w14:textId="5AC1BE95" w:rsidR="00647A14" w:rsidRPr="00647A14" w:rsidRDefault="00647A14" w:rsidP="00647A14">
      <w:pPr>
        <w:pStyle w:val="NormalIndent"/>
        <w:numPr>
          <w:ilvl w:val="0"/>
          <w:numId w:val="21"/>
        </w:numPr>
      </w:pPr>
      <w:r w:rsidRPr="00647A14">
        <w:t>Find unique and repeatable ways of solving problems.</w:t>
      </w:r>
    </w:p>
    <w:p w14:paraId="4F0C568A" w14:textId="519CCD43" w:rsidR="00647A14" w:rsidRDefault="00647A14" w:rsidP="00647A14">
      <w:pPr>
        <w:pStyle w:val="NormalIndent"/>
        <w:numPr>
          <w:ilvl w:val="0"/>
          <w:numId w:val="21"/>
        </w:numPr>
      </w:pPr>
      <w:r w:rsidRPr="00647A14">
        <w:t>Maintain an active prospect funnel and drive new business development to meet budgeted goals.</w:t>
      </w:r>
    </w:p>
    <w:p w14:paraId="5DD6584F" w14:textId="4EA8CABB" w:rsidR="00647A14" w:rsidRPr="00647A14" w:rsidRDefault="00083316" w:rsidP="00647A14">
      <w:pPr>
        <w:keepNext/>
        <w:keepLines/>
        <w:tabs>
          <w:tab w:val="left" w:pos="2794"/>
        </w:tabs>
        <w:outlineLvl w:val="1"/>
        <w:rPr>
          <w:rFonts w:eastAsiaTheme="majorEastAsia" w:cstheme="majorBidi"/>
          <w:b/>
          <w:color w:val="000000" w:themeColor="text1"/>
          <w:szCs w:val="24"/>
        </w:rPr>
      </w:pPr>
      <w:r>
        <w:rPr>
          <w:rFonts w:eastAsiaTheme="majorEastAsia" w:cstheme="majorBidi"/>
          <w:color w:val="000000" w:themeColor="text1"/>
          <w:szCs w:val="24"/>
        </w:rPr>
        <w:lastRenderedPageBreak/>
        <w:t>5</w:t>
      </w:r>
      <w:r w:rsidR="00647A14" w:rsidRPr="00647A14">
        <w:rPr>
          <w:rFonts w:eastAsiaTheme="majorEastAsia" w:cstheme="majorBidi"/>
          <w:color w:val="000000" w:themeColor="text1"/>
          <w:szCs w:val="24"/>
        </w:rPr>
        <w:t>/1/20</w:t>
      </w:r>
      <w:r>
        <w:rPr>
          <w:rFonts w:eastAsiaTheme="majorEastAsia" w:cstheme="majorBidi"/>
          <w:color w:val="000000" w:themeColor="text1"/>
          <w:szCs w:val="24"/>
        </w:rPr>
        <w:t>21</w:t>
      </w:r>
      <w:r w:rsidR="00647A14" w:rsidRPr="00647A14">
        <w:rPr>
          <w:rFonts w:eastAsiaTheme="majorEastAsia" w:cstheme="majorBidi"/>
          <w:color w:val="000000" w:themeColor="text1"/>
          <w:szCs w:val="24"/>
        </w:rPr>
        <w:t>-</w:t>
      </w:r>
      <w:r>
        <w:rPr>
          <w:rFonts w:eastAsiaTheme="majorEastAsia" w:cstheme="majorBidi"/>
          <w:color w:val="000000" w:themeColor="text1"/>
          <w:szCs w:val="24"/>
        </w:rPr>
        <w:t>3</w:t>
      </w:r>
      <w:r w:rsidR="00647A14" w:rsidRPr="00647A14">
        <w:rPr>
          <w:rFonts w:eastAsiaTheme="majorEastAsia" w:cstheme="majorBidi"/>
          <w:color w:val="000000" w:themeColor="text1"/>
          <w:szCs w:val="24"/>
        </w:rPr>
        <w:t>/1/2</w:t>
      </w:r>
      <w:r>
        <w:rPr>
          <w:rFonts w:eastAsiaTheme="majorEastAsia" w:cstheme="majorBidi"/>
          <w:color w:val="000000" w:themeColor="text1"/>
          <w:szCs w:val="24"/>
        </w:rPr>
        <w:t>022</w:t>
      </w:r>
      <w:r w:rsidR="00647A14" w:rsidRPr="00647A14">
        <w:rPr>
          <w:rFonts w:eastAsiaTheme="majorEastAsia" w:cstheme="majorBidi"/>
          <w:b/>
          <w:color w:val="000000" w:themeColor="text1"/>
          <w:szCs w:val="24"/>
        </w:rPr>
        <w:tab/>
        <w:t>District Sales Manager</w:t>
      </w:r>
    </w:p>
    <w:p w14:paraId="0306AF36" w14:textId="77777777" w:rsidR="00647A14" w:rsidRPr="00647A14" w:rsidRDefault="00647A14" w:rsidP="00647A14">
      <w:pPr>
        <w:keepNext/>
        <w:keepLines/>
        <w:tabs>
          <w:tab w:val="left" w:pos="2880"/>
        </w:tabs>
        <w:spacing w:before="0" w:after="120"/>
        <w:ind w:left="2794"/>
        <w:outlineLvl w:val="2"/>
        <w:rPr>
          <w:rFonts w:eastAsiaTheme="majorEastAsia" w:cstheme="majorBidi"/>
          <w:color w:val="000000" w:themeColor="text1"/>
          <w:szCs w:val="24"/>
        </w:rPr>
      </w:pPr>
      <w:r w:rsidRPr="00647A14">
        <w:rPr>
          <w:rFonts w:eastAsiaTheme="majorEastAsia" w:cstheme="majorBidi"/>
          <w:color w:val="000000" w:themeColor="text1"/>
          <w:szCs w:val="24"/>
        </w:rPr>
        <w:t>Ecolab Inc. NJ, Remote</w:t>
      </w:r>
    </w:p>
    <w:p w14:paraId="34DFB5E6" w14:textId="46B5FF6C" w:rsidR="00083316" w:rsidRPr="00083316" w:rsidRDefault="00083316" w:rsidP="00083316">
      <w:pPr>
        <w:pStyle w:val="NormalIndent"/>
        <w:numPr>
          <w:ilvl w:val="0"/>
          <w:numId w:val="22"/>
        </w:numPr>
      </w:pPr>
      <w:r w:rsidRPr="00083316">
        <w:t>Oversee a team of Territory Representatives and Service Managers responsible for delivering sanitation solutions to customers Responsible for interviewing new prospective employees as well as training and coaching existing sales and service team to meet all corporate goals and with a top priority on customer satisfaction.</w:t>
      </w:r>
    </w:p>
    <w:p w14:paraId="05520237" w14:textId="2BE9E319" w:rsidR="00083316" w:rsidRPr="00083316" w:rsidRDefault="00083316" w:rsidP="00083316">
      <w:pPr>
        <w:pStyle w:val="NormalIndent"/>
        <w:numPr>
          <w:ilvl w:val="0"/>
          <w:numId w:val="22"/>
        </w:numPr>
      </w:pPr>
      <w:r w:rsidRPr="00083316">
        <w:t>Manage area business process to maximize Territory productivity and ensure consistent service.</w:t>
      </w:r>
    </w:p>
    <w:p w14:paraId="362B9A4C" w14:textId="7FA6A19B" w:rsidR="00083316" w:rsidRPr="00083316" w:rsidRDefault="00083316" w:rsidP="00083316">
      <w:pPr>
        <w:pStyle w:val="NormalIndent"/>
        <w:numPr>
          <w:ilvl w:val="0"/>
          <w:numId w:val="22"/>
        </w:numPr>
      </w:pPr>
      <w:r w:rsidRPr="00083316">
        <w:t>Fully understand Company protocols and procedures to assure quality service and compliance with applicable regulations/laws.</w:t>
      </w:r>
    </w:p>
    <w:p w14:paraId="41CB36CB" w14:textId="066640A1" w:rsidR="00083316" w:rsidRPr="00083316" w:rsidRDefault="00083316" w:rsidP="00083316">
      <w:pPr>
        <w:pStyle w:val="NormalIndent"/>
        <w:numPr>
          <w:ilvl w:val="0"/>
          <w:numId w:val="22"/>
        </w:numPr>
      </w:pPr>
      <w:r w:rsidRPr="00083316">
        <w:t xml:space="preserve">Manage District P&amp;L to maximize profitability. </w:t>
      </w:r>
    </w:p>
    <w:p w14:paraId="2C01D3C7" w14:textId="77777777" w:rsidR="00083316" w:rsidRDefault="00083316" w:rsidP="00083316">
      <w:pPr>
        <w:pStyle w:val="NormalIndent"/>
        <w:numPr>
          <w:ilvl w:val="0"/>
          <w:numId w:val="22"/>
        </w:numPr>
      </w:pPr>
      <w:r w:rsidRPr="00083316">
        <w:t>Responsible for over 2100 clients, 10 sales and service reps and $9,000,000.00 in annual sales</w:t>
      </w:r>
    </w:p>
    <w:p w14:paraId="3E471B24" w14:textId="30AEF791" w:rsidR="00083316" w:rsidRPr="00647A14" w:rsidRDefault="00083316" w:rsidP="00083316">
      <w:pPr>
        <w:keepNext/>
        <w:keepLines/>
        <w:tabs>
          <w:tab w:val="left" w:pos="2794"/>
        </w:tabs>
        <w:outlineLvl w:val="1"/>
        <w:rPr>
          <w:rFonts w:eastAsiaTheme="majorEastAsia" w:cstheme="majorBidi"/>
          <w:b/>
          <w:color w:val="000000" w:themeColor="text1"/>
          <w:szCs w:val="24"/>
        </w:rPr>
      </w:pPr>
      <w:r>
        <w:rPr>
          <w:rFonts w:eastAsiaTheme="majorEastAsia" w:cstheme="majorBidi"/>
          <w:color w:val="000000" w:themeColor="text1"/>
          <w:szCs w:val="24"/>
        </w:rPr>
        <w:t>3</w:t>
      </w:r>
      <w:r w:rsidRPr="00647A14">
        <w:rPr>
          <w:rFonts w:eastAsiaTheme="majorEastAsia" w:cstheme="majorBidi"/>
          <w:color w:val="000000" w:themeColor="text1"/>
          <w:szCs w:val="24"/>
        </w:rPr>
        <w:t>/</w:t>
      </w:r>
      <w:r>
        <w:rPr>
          <w:rFonts w:eastAsiaTheme="majorEastAsia" w:cstheme="majorBidi"/>
          <w:color w:val="000000" w:themeColor="text1"/>
          <w:szCs w:val="24"/>
        </w:rPr>
        <w:t>4</w:t>
      </w:r>
      <w:r w:rsidRPr="00647A14">
        <w:rPr>
          <w:rFonts w:eastAsiaTheme="majorEastAsia" w:cstheme="majorBidi"/>
          <w:color w:val="000000" w:themeColor="text1"/>
          <w:szCs w:val="24"/>
        </w:rPr>
        <w:t>/20</w:t>
      </w:r>
      <w:r>
        <w:rPr>
          <w:rFonts w:eastAsiaTheme="majorEastAsia" w:cstheme="majorBidi"/>
          <w:color w:val="000000" w:themeColor="text1"/>
          <w:szCs w:val="24"/>
        </w:rPr>
        <w:t>22</w:t>
      </w:r>
      <w:r w:rsidRPr="00647A14">
        <w:rPr>
          <w:rFonts w:eastAsiaTheme="majorEastAsia" w:cstheme="majorBidi"/>
          <w:color w:val="000000" w:themeColor="text1"/>
          <w:szCs w:val="24"/>
        </w:rPr>
        <w:t>-</w:t>
      </w:r>
      <w:r>
        <w:rPr>
          <w:rFonts w:eastAsiaTheme="majorEastAsia" w:cstheme="majorBidi"/>
          <w:color w:val="000000" w:themeColor="text1"/>
          <w:szCs w:val="24"/>
        </w:rPr>
        <w:t>2</w:t>
      </w:r>
      <w:r w:rsidRPr="00647A14">
        <w:rPr>
          <w:rFonts w:eastAsiaTheme="majorEastAsia" w:cstheme="majorBidi"/>
          <w:color w:val="000000" w:themeColor="text1"/>
          <w:szCs w:val="24"/>
        </w:rPr>
        <w:t>/1/2</w:t>
      </w:r>
      <w:r>
        <w:rPr>
          <w:rFonts w:eastAsiaTheme="majorEastAsia" w:cstheme="majorBidi"/>
          <w:color w:val="000000" w:themeColor="text1"/>
          <w:szCs w:val="24"/>
        </w:rPr>
        <w:t>024</w:t>
      </w:r>
      <w:r w:rsidRPr="00647A14">
        <w:rPr>
          <w:rFonts w:eastAsiaTheme="majorEastAsia" w:cstheme="majorBidi"/>
          <w:b/>
          <w:color w:val="000000" w:themeColor="text1"/>
          <w:szCs w:val="24"/>
        </w:rPr>
        <w:tab/>
        <w:t>District Sales Manager</w:t>
      </w:r>
    </w:p>
    <w:p w14:paraId="48E90440" w14:textId="2B205864" w:rsidR="00083316" w:rsidRPr="00647A14" w:rsidRDefault="00083316" w:rsidP="00083316">
      <w:pPr>
        <w:keepNext/>
        <w:keepLines/>
        <w:tabs>
          <w:tab w:val="left" w:pos="2880"/>
        </w:tabs>
        <w:spacing w:before="0" w:after="120"/>
        <w:ind w:left="2794"/>
        <w:outlineLvl w:val="2"/>
        <w:rPr>
          <w:rFonts w:eastAsiaTheme="majorEastAsia" w:cstheme="majorBidi"/>
          <w:color w:val="000000" w:themeColor="text1"/>
          <w:szCs w:val="24"/>
        </w:rPr>
      </w:pPr>
      <w:r>
        <w:rPr>
          <w:rFonts w:eastAsiaTheme="majorEastAsia" w:cstheme="majorBidi"/>
          <w:color w:val="000000" w:themeColor="text1"/>
          <w:szCs w:val="24"/>
        </w:rPr>
        <w:t>Cleanslate</w:t>
      </w:r>
      <w:r w:rsidRPr="00647A14">
        <w:rPr>
          <w:rFonts w:eastAsiaTheme="majorEastAsia" w:cstheme="majorBidi"/>
          <w:color w:val="000000" w:themeColor="text1"/>
          <w:szCs w:val="24"/>
        </w:rPr>
        <w:t xml:space="preserve"> NJ, Remote</w:t>
      </w:r>
    </w:p>
    <w:p w14:paraId="2E54F2BA" w14:textId="1B4D2153" w:rsidR="00083316" w:rsidRPr="00083316" w:rsidRDefault="00083316" w:rsidP="00083316">
      <w:pPr>
        <w:pStyle w:val="NormalIndent"/>
        <w:numPr>
          <w:ilvl w:val="0"/>
          <w:numId w:val="22"/>
        </w:numPr>
      </w:pPr>
      <w:r w:rsidRPr="00083316">
        <w:t>Oversee a team of Territory</w:t>
      </w:r>
      <w:r w:rsidR="00332DAC">
        <w:t xml:space="preserve"> Sales</w:t>
      </w:r>
      <w:r w:rsidRPr="00083316">
        <w:t xml:space="preserve"> Representatives and Service Managers</w:t>
      </w:r>
      <w:r>
        <w:t xml:space="preserve"> encompassing </w:t>
      </w:r>
      <w:r w:rsidR="00332DAC">
        <w:t>NJ, PA, DE</w:t>
      </w:r>
      <w:r>
        <w:t>,</w:t>
      </w:r>
      <w:r w:rsidRPr="00083316">
        <w:t xml:space="preserve"> </w:t>
      </w:r>
      <w:r w:rsidR="00332DAC">
        <w:t xml:space="preserve">MD, VA, and NC. </w:t>
      </w:r>
      <w:r w:rsidRPr="00083316">
        <w:t>responsible for delivering sanitation solutions to customers Responsible for interviewing new prospective employees as well as training and coaching existing sales and service team to meet all corporate goals and with a top priority on customer satisfaction.</w:t>
      </w:r>
    </w:p>
    <w:p w14:paraId="0BF09D7E" w14:textId="77777777" w:rsidR="00083316" w:rsidRPr="00083316" w:rsidRDefault="00083316" w:rsidP="00083316">
      <w:pPr>
        <w:pStyle w:val="NormalIndent"/>
        <w:numPr>
          <w:ilvl w:val="0"/>
          <w:numId w:val="22"/>
        </w:numPr>
      </w:pPr>
      <w:r w:rsidRPr="00083316">
        <w:t>Manage area business process to maximize Territory productivity and ensure consistent service.</w:t>
      </w:r>
    </w:p>
    <w:p w14:paraId="28D6AF09" w14:textId="77777777" w:rsidR="00083316" w:rsidRPr="00083316" w:rsidRDefault="00083316" w:rsidP="00083316">
      <w:pPr>
        <w:pStyle w:val="NormalIndent"/>
        <w:numPr>
          <w:ilvl w:val="0"/>
          <w:numId w:val="22"/>
        </w:numPr>
      </w:pPr>
      <w:r w:rsidRPr="00083316">
        <w:t>Fully understand Company protocols and procedures to assure quality service and compliance with applicable regulations/laws.</w:t>
      </w:r>
    </w:p>
    <w:p w14:paraId="4F05B1F4" w14:textId="77777777" w:rsidR="00083316" w:rsidRPr="00083316" w:rsidRDefault="00083316" w:rsidP="00083316">
      <w:pPr>
        <w:pStyle w:val="NormalIndent"/>
        <w:numPr>
          <w:ilvl w:val="0"/>
          <w:numId w:val="22"/>
        </w:numPr>
      </w:pPr>
      <w:r w:rsidRPr="00083316">
        <w:t xml:space="preserve">Manage District P&amp;L to maximize profitability. </w:t>
      </w:r>
    </w:p>
    <w:p w14:paraId="2888B4A2" w14:textId="3AADF277" w:rsidR="00083316" w:rsidRDefault="00083316" w:rsidP="00083316">
      <w:pPr>
        <w:pStyle w:val="NormalIndent"/>
        <w:numPr>
          <w:ilvl w:val="0"/>
          <w:numId w:val="22"/>
        </w:numPr>
      </w:pPr>
      <w:r w:rsidRPr="00083316">
        <w:t xml:space="preserve">Responsible for over </w:t>
      </w:r>
      <w:r>
        <w:t>1600</w:t>
      </w:r>
      <w:r w:rsidRPr="00083316">
        <w:t xml:space="preserve"> clients, </w:t>
      </w:r>
      <w:r>
        <w:t>2</w:t>
      </w:r>
      <w:r w:rsidRPr="00083316">
        <w:t xml:space="preserve"> sales and service reps and $</w:t>
      </w:r>
      <w:r>
        <w:t>8</w:t>
      </w:r>
      <w:r w:rsidRPr="00083316">
        <w:t>,</w:t>
      </w:r>
      <w:r>
        <w:t>500</w:t>
      </w:r>
      <w:r w:rsidRPr="00083316">
        <w:t>,000.00 in annual sales</w:t>
      </w:r>
    </w:p>
    <w:p w14:paraId="0E4F8604" w14:textId="40645E19" w:rsidR="00083316" w:rsidRDefault="00332DAC" w:rsidP="00083316">
      <w:pPr>
        <w:pStyle w:val="NormalIndent"/>
        <w:numPr>
          <w:ilvl w:val="0"/>
          <w:numId w:val="22"/>
        </w:numPr>
      </w:pPr>
      <w:r>
        <w:t xml:space="preserve">Delivered $1,041,000 increase in sales for 2023 calendar year.  </w:t>
      </w:r>
    </w:p>
    <w:p w14:paraId="50DB2B12" w14:textId="31AB398F" w:rsidR="00083316" w:rsidRPr="00647A14" w:rsidRDefault="00083316" w:rsidP="00083316">
      <w:pPr>
        <w:keepNext/>
        <w:keepLines/>
        <w:tabs>
          <w:tab w:val="left" w:pos="2794"/>
        </w:tabs>
        <w:outlineLvl w:val="1"/>
        <w:rPr>
          <w:rFonts w:eastAsiaTheme="majorEastAsia" w:cstheme="majorBidi"/>
          <w:b/>
          <w:color w:val="000000" w:themeColor="text1"/>
          <w:szCs w:val="24"/>
        </w:rPr>
      </w:pPr>
      <w:r>
        <w:rPr>
          <w:rFonts w:eastAsiaTheme="majorEastAsia" w:cstheme="majorBidi"/>
          <w:color w:val="000000" w:themeColor="text1"/>
          <w:szCs w:val="24"/>
        </w:rPr>
        <w:t>2</w:t>
      </w:r>
      <w:r w:rsidRPr="00647A14">
        <w:rPr>
          <w:rFonts w:eastAsiaTheme="majorEastAsia" w:cstheme="majorBidi"/>
          <w:color w:val="000000" w:themeColor="text1"/>
          <w:szCs w:val="24"/>
        </w:rPr>
        <w:t>/</w:t>
      </w:r>
      <w:r>
        <w:rPr>
          <w:rFonts w:eastAsiaTheme="majorEastAsia" w:cstheme="majorBidi"/>
          <w:color w:val="000000" w:themeColor="text1"/>
          <w:szCs w:val="24"/>
        </w:rPr>
        <w:t>1</w:t>
      </w:r>
      <w:r w:rsidRPr="00647A14">
        <w:rPr>
          <w:rFonts w:eastAsiaTheme="majorEastAsia" w:cstheme="majorBidi"/>
          <w:color w:val="000000" w:themeColor="text1"/>
          <w:szCs w:val="24"/>
        </w:rPr>
        <w:t>/20</w:t>
      </w:r>
      <w:r>
        <w:rPr>
          <w:rFonts w:eastAsiaTheme="majorEastAsia" w:cstheme="majorBidi"/>
          <w:color w:val="000000" w:themeColor="text1"/>
          <w:szCs w:val="24"/>
        </w:rPr>
        <w:t>24</w:t>
      </w:r>
      <w:r w:rsidRPr="00647A14">
        <w:rPr>
          <w:rFonts w:eastAsiaTheme="majorEastAsia" w:cstheme="majorBidi"/>
          <w:color w:val="000000" w:themeColor="text1"/>
          <w:szCs w:val="24"/>
        </w:rPr>
        <w:t>-</w:t>
      </w:r>
      <w:r>
        <w:rPr>
          <w:rFonts w:eastAsiaTheme="majorEastAsia" w:cstheme="majorBidi"/>
          <w:color w:val="000000" w:themeColor="text1"/>
          <w:szCs w:val="24"/>
        </w:rPr>
        <w:t>Present</w:t>
      </w:r>
      <w:r w:rsidRPr="00647A14">
        <w:rPr>
          <w:rFonts w:eastAsiaTheme="majorEastAsia" w:cstheme="majorBidi"/>
          <w:b/>
          <w:color w:val="000000" w:themeColor="text1"/>
          <w:szCs w:val="24"/>
        </w:rPr>
        <w:tab/>
      </w:r>
      <w:r>
        <w:rPr>
          <w:rFonts w:eastAsiaTheme="majorEastAsia" w:cstheme="majorBidi"/>
          <w:b/>
          <w:color w:val="000000" w:themeColor="text1"/>
          <w:szCs w:val="24"/>
        </w:rPr>
        <w:t>Corporate</w:t>
      </w:r>
      <w:r w:rsidRPr="00647A14">
        <w:rPr>
          <w:rFonts w:eastAsiaTheme="majorEastAsia" w:cstheme="majorBidi"/>
          <w:b/>
          <w:color w:val="000000" w:themeColor="text1"/>
          <w:szCs w:val="24"/>
        </w:rPr>
        <w:t xml:space="preserve"> Sales Manager</w:t>
      </w:r>
    </w:p>
    <w:p w14:paraId="03102337" w14:textId="77777777" w:rsidR="00083316" w:rsidRPr="00647A14" w:rsidRDefault="00083316" w:rsidP="00083316">
      <w:pPr>
        <w:keepNext/>
        <w:keepLines/>
        <w:tabs>
          <w:tab w:val="left" w:pos="2880"/>
        </w:tabs>
        <w:spacing w:before="0" w:after="120"/>
        <w:ind w:left="2794"/>
        <w:outlineLvl w:val="2"/>
        <w:rPr>
          <w:rFonts w:eastAsiaTheme="majorEastAsia" w:cstheme="majorBidi"/>
          <w:color w:val="000000" w:themeColor="text1"/>
          <w:szCs w:val="24"/>
        </w:rPr>
      </w:pPr>
      <w:r>
        <w:rPr>
          <w:rFonts w:eastAsiaTheme="majorEastAsia" w:cstheme="majorBidi"/>
          <w:color w:val="000000" w:themeColor="text1"/>
          <w:szCs w:val="24"/>
        </w:rPr>
        <w:t>Cleanslate</w:t>
      </w:r>
      <w:r w:rsidRPr="00647A14">
        <w:rPr>
          <w:rFonts w:eastAsiaTheme="majorEastAsia" w:cstheme="majorBidi"/>
          <w:color w:val="000000" w:themeColor="text1"/>
          <w:szCs w:val="24"/>
        </w:rPr>
        <w:t xml:space="preserve"> NJ, Remote</w:t>
      </w:r>
    </w:p>
    <w:p w14:paraId="1D23A802" w14:textId="2D6FFC84" w:rsidR="00083316" w:rsidRPr="00083316" w:rsidRDefault="004A3BA8" w:rsidP="00083316">
      <w:pPr>
        <w:pStyle w:val="NormalIndent"/>
        <w:numPr>
          <w:ilvl w:val="0"/>
          <w:numId w:val="22"/>
        </w:numPr>
      </w:pPr>
      <w:r>
        <w:t>Develop and maintain strong, long-term relationships with corporate clients.</w:t>
      </w:r>
    </w:p>
    <w:p w14:paraId="7BF122F3" w14:textId="27F7E800" w:rsidR="00083316" w:rsidRPr="00083316" w:rsidRDefault="004A3BA8" w:rsidP="00083316">
      <w:pPr>
        <w:pStyle w:val="NormalIndent"/>
        <w:numPr>
          <w:ilvl w:val="0"/>
          <w:numId w:val="22"/>
        </w:numPr>
      </w:pPr>
      <w:r>
        <w:t>Manage a portfolio of key accounts, ensuring clients receive excellent service and support.</w:t>
      </w:r>
    </w:p>
    <w:p w14:paraId="6CD6CD65" w14:textId="500D3AF2" w:rsidR="00083316" w:rsidRPr="00083316" w:rsidRDefault="004A3BA8" w:rsidP="00083316">
      <w:pPr>
        <w:pStyle w:val="NormalIndent"/>
        <w:numPr>
          <w:ilvl w:val="0"/>
          <w:numId w:val="22"/>
        </w:numPr>
      </w:pPr>
      <w:r>
        <w:t xml:space="preserve">Provide guidance </w:t>
      </w:r>
      <w:r w:rsidR="00FE1C33">
        <w:t>and support to sales team members as needed.</w:t>
      </w:r>
    </w:p>
    <w:p w14:paraId="0792851F" w14:textId="60AC5884" w:rsidR="00083316" w:rsidRPr="00083316" w:rsidRDefault="00FE1C33" w:rsidP="00083316">
      <w:pPr>
        <w:pStyle w:val="NormalIndent"/>
        <w:numPr>
          <w:ilvl w:val="0"/>
          <w:numId w:val="22"/>
        </w:numPr>
      </w:pPr>
      <w:r>
        <w:t>Identify new business opportunities within existing accounts and through market research.</w:t>
      </w:r>
      <w:r w:rsidR="00083316" w:rsidRPr="00083316">
        <w:t xml:space="preserve"> </w:t>
      </w:r>
    </w:p>
    <w:p w14:paraId="1B099941" w14:textId="2B453BE0" w:rsidR="00083316" w:rsidRDefault="00FE1C33" w:rsidP="00083316">
      <w:pPr>
        <w:pStyle w:val="NormalIndent"/>
        <w:numPr>
          <w:ilvl w:val="0"/>
          <w:numId w:val="22"/>
        </w:numPr>
      </w:pPr>
      <w:r>
        <w:t>Create and execute strategic sales plans to achieve or exceed revenue targets.</w:t>
      </w:r>
    </w:p>
    <w:p w14:paraId="7506F7F7" w14:textId="5E2FC07E" w:rsidR="00FE1C33" w:rsidRDefault="00FE1C33" w:rsidP="00083316">
      <w:pPr>
        <w:pStyle w:val="NormalIndent"/>
        <w:numPr>
          <w:ilvl w:val="0"/>
          <w:numId w:val="22"/>
        </w:numPr>
      </w:pPr>
      <w:r>
        <w:t xml:space="preserve">Conduct regular business reviews with clients to discuss performance, expectations, and future sales plans. </w:t>
      </w:r>
    </w:p>
    <w:p w14:paraId="77E402FF" w14:textId="62206C85" w:rsidR="00FE1C33" w:rsidRDefault="00FE1C33" w:rsidP="00083316">
      <w:pPr>
        <w:pStyle w:val="NormalIndent"/>
        <w:numPr>
          <w:ilvl w:val="0"/>
          <w:numId w:val="22"/>
        </w:numPr>
      </w:pPr>
      <w:r>
        <w:t xml:space="preserve">Serve as the primary point of contact for key accounts, ensuring exceptional customer service. </w:t>
      </w:r>
    </w:p>
    <w:p w14:paraId="682BE708" w14:textId="39D5538F" w:rsidR="00FE1C33" w:rsidRDefault="00FE1C33" w:rsidP="00083316">
      <w:pPr>
        <w:pStyle w:val="NormalIndent"/>
        <w:numPr>
          <w:ilvl w:val="0"/>
          <w:numId w:val="22"/>
        </w:numPr>
      </w:pPr>
      <w:r>
        <w:t xml:space="preserve">Track and analyze sales performance, including sales metrics and key performance indicators. </w:t>
      </w:r>
    </w:p>
    <w:p w14:paraId="1E61B364" w14:textId="77777777" w:rsidR="00083316" w:rsidRDefault="00083316" w:rsidP="00083316">
      <w:pPr>
        <w:pStyle w:val="NormalIndent"/>
      </w:pPr>
    </w:p>
    <w:p w14:paraId="75EB0DFC" w14:textId="77777777" w:rsidR="00083316" w:rsidRDefault="00083316" w:rsidP="00083316">
      <w:pPr>
        <w:pStyle w:val="NormalIndent"/>
      </w:pPr>
    </w:p>
    <w:p w14:paraId="31CBC3A5" w14:textId="77777777" w:rsidR="00083316" w:rsidRPr="00083316" w:rsidRDefault="00083316" w:rsidP="00083316">
      <w:pPr>
        <w:pStyle w:val="NormalIndent"/>
      </w:pPr>
    </w:p>
    <w:p w14:paraId="2714A77E" w14:textId="77777777" w:rsidR="00647A14" w:rsidRPr="00647A14" w:rsidRDefault="00647A14" w:rsidP="00647A14">
      <w:pPr>
        <w:pStyle w:val="NormalIndent"/>
      </w:pPr>
    </w:p>
    <w:p w14:paraId="35F04D22" w14:textId="77777777" w:rsidR="00647A14" w:rsidRPr="00647A14" w:rsidRDefault="00647A14" w:rsidP="00647A14">
      <w:pPr>
        <w:pStyle w:val="NormalIndent"/>
      </w:pPr>
    </w:p>
    <w:p w14:paraId="4DCF9626" w14:textId="41FBF489" w:rsidR="00D10A96" w:rsidRDefault="00D10A96" w:rsidP="001F3648">
      <w:pPr>
        <w:pStyle w:val="NormalIndent"/>
        <w:ind w:left="3150"/>
        <w:rPr>
          <w:rStyle w:val="Heading2Char"/>
          <w:rFonts w:eastAsiaTheme="minorEastAsia" w:cstheme="minorBidi"/>
          <w:b w:val="0"/>
          <w:color w:val="262626" w:themeColor="text1" w:themeTint="D9"/>
          <w:szCs w:val="22"/>
        </w:rPr>
      </w:pPr>
    </w:p>
    <w:p w14:paraId="69FA693A" w14:textId="77777777" w:rsidR="00647A14" w:rsidRPr="00DC1B52" w:rsidRDefault="00647A14" w:rsidP="001F3648">
      <w:pPr>
        <w:pStyle w:val="NormalIndent"/>
        <w:ind w:left="3150"/>
        <w:rPr>
          <w:rStyle w:val="Heading2Char"/>
          <w:rFonts w:eastAsiaTheme="minorEastAsia" w:cstheme="minorBidi"/>
          <w:b w:val="0"/>
          <w:color w:val="262626" w:themeColor="text1" w:themeTint="D9"/>
          <w:szCs w:val="22"/>
        </w:rPr>
      </w:pPr>
    </w:p>
    <w:p w14:paraId="2FC015A2" w14:textId="77777777" w:rsidR="00D10A96" w:rsidRPr="00DC1B52" w:rsidRDefault="00D10A96" w:rsidP="00DC1B52">
      <w:pPr>
        <w:rPr>
          <w:rStyle w:val="Heading2Char"/>
          <w:sz w:val="18"/>
        </w:rPr>
      </w:pPr>
    </w:p>
    <w:p w14:paraId="770ABBEB" w14:textId="77777777" w:rsidR="00D10A96" w:rsidRDefault="00000000" w:rsidP="00F02E6B">
      <w:pPr>
        <w:pStyle w:val="Heading1"/>
        <w:rPr>
          <w:rFonts w:ascii="Calibri" w:hAnsi="Calibri" w:cstheme="majorBidi"/>
          <w:b/>
          <w:szCs w:val="24"/>
        </w:rPr>
      </w:pPr>
      <w:sdt>
        <w:sdtPr>
          <w:rPr>
            <w:rFonts w:ascii="Calibri" w:hAnsi="Calibri" w:cstheme="majorBidi"/>
            <w:b/>
            <w:szCs w:val="24"/>
          </w:rPr>
          <w:id w:val="728805515"/>
          <w:placeholder>
            <w:docPart w:val="1BB83FC56DE54996B42D1B99F006E6DF"/>
          </w:placeholder>
          <w:temporary/>
          <w:showingPlcHdr/>
          <w15:appearance w15:val="hidden"/>
        </w:sdtPr>
        <w:sdtEndPr>
          <w:rPr>
            <w:rFonts w:asciiTheme="majorHAnsi" w:hAnsiTheme="majorHAnsi" w:cs="Tahoma (Headings CS)"/>
            <w:b w:val="0"/>
            <w:szCs w:val="28"/>
          </w:rPr>
        </w:sdtEndPr>
        <w:sdtContent>
          <w:r w:rsidR="00D10A96" w:rsidRPr="00E90506">
            <w:t>Education</w:t>
          </w:r>
        </w:sdtContent>
      </w:sdt>
    </w:p>
    <w:p w14:paraId="71D81EEE" w14:textId="77777777" w:rsidR="00D10A96" w:rsidRPr="00D10A96" w:rsidRDefault="00D10A96" w:rsidP="00D10A96">
      <w:pPr>
        <w:pStyle w:val="Line"/>
      </w:pPr>
      <w:r w:rsidRPr="00D10A96">
        <mc:AlternateContent>
          <mc:Choice Requires="wps">
            <w:drawing>
              <wp:inline distT="0" distB="0" distL="0" distR="0" wp14:anchorId="5712E967" wp14:editId="0B90F335">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52BE7B55"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0B277458" w14:textId="17D3C09A" w:rsidR="00D10A96" w:rsidRDefault="00FE1C33" w:rsidP="00021847">
      <w:pPr>
        <w:pStyle w:val="Heading2"/>
      </w:pPr>
      <w:r>
        <w:rPr>
          <w:rStyle w:val="NotBold"/>
        </w:rPr>
        <w:t>September 1990-1992</w:t>
      </w:r>
      <w:r w:rsidR="00021847" w:rsidRPr="00021847">
        <w:rPr>
          <w:rStyle w:val="NotBold"/>
        </w:rPr>
        <w:tab/>
      </w:r>
      <w:r>
        <w:t>Brookdale Community College</w:t>
      </w:r>
    </w:p>
    <w:p w14:paraId="03A70C65" w14:textId="650D34D2" w:rsidR="00D10A96" w:rsidRPr="000C2088" w:rsidRDefault="00FE1C33" w:rsidP="00021847">
      <w:pPr>
        <w:pStyle w:val="Heading3"/>
      </w:pPr>
      <w:r>
        <w:t>Lincroft NJ</w:t>
      </w:r>
    </w:p>
    <w:p w14:paraId="3A93298D" w14:textId="36D90BF6" w:rsidR="00D10A96" w:rsidRPr="00DC1B52" w:rsidRDefault="00FE1C33" w:rsidP="00D10A96">
      <w:pPr>
        <w:pStyle w:val="NormalIndent"/>
        <w:rPr>
          <w:rStyle w:val="Heading2Char"/>
          <w:rFonts w:eastAsiaTheme="minorEastAsia" w:cstheme="minorBidi"/>
          <w:b w:val="0"/>
          <w:color w:val="262626" w:themeColor="text1" w:themeTint="D9"/>
          <w:szCs w:val="22"/>
        </w:rPr>
      </w:pPr>
      <w:r>
        <w:rPr>
          <w:rFonts w:eastAsiaTheme="majorEastAsia" w:cstheme="majorBidi"/>
          <w:b/>
          <w:color w:val="000000" w:themeColor="text1"/>
          <w:szCs w:val="24"/>
        </w:rPr>
        <w:t>Associate of Arts, General/Business</w:t>
      </w:r>
    </w:p>
    <w:p w14:paraId="3AADDC2B" w14:textId="77777777" w:rsidR="00D10A96" w:rsidRPr="00DC1B52" w:rsidRDefault="00D10A96" w:rsidP="00D10A96"/>
    <w:p w14:paraId="3AE41E36" w14:textId="2A33EB84" w:rsidR="00D10A96" w:rsidRPr="00D10A96" w:rsidRDefault="00FE1C33" w:rsidP="00D10A96">
      <w:pPr>
        <w:pStyle w:val="Heading1"/>
        <w:rPr>
          <w:rStyle w:val="Heading1Char"/>
          <w:caps/>
        </w:rPr>
      </w:pPr>
      <w:r>
        <w:rPr>
          <w:rStyle w:val="Heading1Char"/>
          <w:caps/>
        </w:rPr>
        <w:t>Accomplishments</w:t>
      </w:r>
    </w:p>
    <w:p w14:paraId="5C67C71F" w14:textId="77777777" w:rsidR="00D10A96" w:rsidRPr="00D10A96" w:rsidRDefault="00D10A96" w:rsidP="00D10A96">
      <w:pPr>
        <w:pStyle w:val="Line"/>
      </w:pPr>
      <w:r w:rsidRPr="00D10A96">
        <mc:AlternateContent>
          <mc:Choice Requires="wps">
            <w:drawing>
              <wp:inline distT="0" distB="0" distL="0" distR="0" wp14:anchorId="52CEE31D" wp14:editId="65EBA57A">
                <wp:extent cx="5943600" cy="0"/>
                <wp:effectExtent l="0" t="0" r="0" b="0"/>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3E2F6ACE"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144ED15F" w14:textId="7423D377" w:rsidR="00D10A96" w:rsidRDefault="003B6A4C" w:rsidP="003B6A4C">
      <w:pPr>
        <w:pStyle w:val="ListParagraph"/>
        <w:numPr>
          <w:ilvl w:val="0"/>
          <w:numId w:val="23"/>
        </w:numPr>
      </w:pPr>
      <w:r>
        <w:t>Territory Manager of the year, New York Area 2007</w:t>
      </w:r>
    </w:p>
    <w:p w14:paraId="14923138" w14:textId="1F789E3B" w:rsidR="003B6A4C" w:rsidRDefault="003B6A4C" w:rsidP="003B6A4C">
      <w:pPr>
        <w:pStyle w:val="ListParagraph"/>
        <w:numPr>
          <w:ilvl w:val="0"/>
          <w:numId w:val="23"/>
        </w:numPr>
      </w:pPr>
      <w:r>
        <w:t>District Sales Manager of the year East Coast Area 2013</w:t>
      </w:r>
    </w:p>
    <w:p w14:paraId="4990E40A" w14:textId="602E86BD" w:rsidR="003B6A4C" w:rsidRDefault="003B6A4C" w:rsidP="003B6A4C">
      <w:pPr>
        <w:pStyle w:val="ListParagraph"/>
        <w:numPr>
          <w:ilvl w:val="0"/>
          <w:numId w:val="23"/>
        </w:numPr>
      </w:pPr>
      <w:r>
        <w:t>Exceeded budgeted goals for 7 consecutive years.</w:t>
      </w:r>
    </w:p>
    <w:p w14:paraId="7CA2DCC1" w14:textId="4BD4A4BA" w:rsidR="003B6A4C" w:rsidRPr="001C1671" w:rsidRDefault="003B6A4C" w:rsidP="003B6A4C">
      <w:pPr>
        <w:pStyle w:val="ListParagraph"/>
        <w:numPr>
          <w:ilvl w:val="0"/>
          <w:numId w:val="23"/>
        </w:numPr>
      </w:pPr>
      <w:r>
        <w:t>Promoted to District Sales Manager after 9 years in sales development.</w:t>
      </w:r>
    </w:p>
    <w:p w14:paraId="2EC2EC93" w14:textId="77777777" w:rsidR="00D10A96" w:rsidRPr="00DC1B52" w:rsidRDefault="00D10A96" w:rsidP="00DC1B52">
      <w:pPr>
        <w:tabs>
          <w:tab w:val="left" w:pos="2805"/>
        </w:tabs>
        <w:rPr>
          <w:sz w:val="18"/>
        </w:rPr>
      </w:pPr>
    </w:p>
    <w:p w14:paraId="06FA8CB0" w14:textId="2D7217CE" w:rsidR="00D10A96" w:rsidRDefault="003B6A4C" w:rsidP="00DC1B52">
      <w:pPr>
        <w:pStyle w:val="Heading1"/>
      </w:pPr>
      <w:r>
        <w:t>Affiliations</w:t>
      </w:r>
    </w:p>
    <w:p w14:paraId="54F3E1C6" w14:textId="77777777" w:rsidR="00D10A96" w:rsidRPr="00D10A96" w:rsidRDefault="00D10A96" w:rsidP="00D10A96">
      <w:pPr>
        <w:pStyle w:val="Line"/>
      </w:pPr>
      <w:r w:rsidRPr="00D10A96">
        <mc:AlternateContent>
          <mc:Choice Requires="wps">
            <w:drawing>
              <wp:inline distT="0" distB="0" distL="0" distR="0" wp14:anchorId="1C382046" wp14:editId="303AE6F0">
                <wp:extent cx="5943600" cy="0"/>
                <wp:effectExtent l="0" t="0" r="0" b="0"/>
                <wp:docPr id="132167755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471D15B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anchorlock/>
              </v:line>
            </w:pict>
          </mc:Fallback>
        </mc:AlternateContent>
      </w:r>
    </w:p>
    <w:p w14:paraId="2B295EB8" w14:textId="47938DDF" w:rsidR="00D10A96" w:rsidRDefault="003B6A4C" w:rsidP="003B6A4C">
      <w:pPr>
        <w:pStyle w:val="ListParagraph"/>
        <w:numPr>
          <w:ilvl w:val="0"/>
          <w:numId w:val="24"/>
        </w:numPr>
      </w:pPr>
      <w:r>
        <w:t>Tinton Falls Fire Company, volunteer 30 years.</w:t>
      </w:r>
    </w:p>
    <w:p w14:paraId="7A2ADB21" w14:textId="33434D54" w:rsidR="003B6A4C" w:rsidRDefault="003B6A4C" w:rsidP="003B6A4C">
      <w:pPr>
        <w:pStyle w:val="ListParagraph"/>
        <w:numPr>
          <w:ilvl w:val="0"/>
          <w:numId w:val="24"/>
        </w:numPr>
      </w:pPr>
      <w:r>
        <w:t>Zoning Board of Adjustments Tinton Falls</w:t>
      </w:r>
    </w:p>
    <w:p w14:paraId="1DD66C27" w14:textId="5431E48B" w:rsidR="003B6A4C" w:rsidRDefault="003B6A4C" w:rsidP="003B6A4C">
      <w:pPr>
        <w:pStyle w:val="ListParagraph"/>
        <w:numPr>
          <w:ilvl w:val="0"/>
          <w:numId w:val="24"/>
        </w:numPr>
      </w:pPr>
      <w:r>
        <w:t>Pop Warner coach</w:t>
      </w:r>
    </w:p>
    <w:p w14:paraId="03002B0A" w14:textId="7B494B5E" w:rsidR="003B6A4C" w:rsidRDefault="003B6A4C" w:rsidP="003B6A4C">
      <w:pPr>
        <w:pStyle w:val="ListParagraph"/>
        <w:numPr>
          <w:ilvl w:val="0"/>
          <w:numId w:val="24"/>
        </w:numPr>
      </w:pPr>
      <w:r>
        <w:t>Tinton Falls Little League coaching staff.</w:t>
      </w:r>
    </w:p>
    <w:p w14:paraId="3760C2CD" w14:textId="5BBC75F1" w:rsidR="003B6A4C" w:rsidRDefault="003B6A4C" w:rsidP="003B6A4C">
      <w:pPr>
        <w:pStyle w:val="ListParagraph"/>
        <w:numPr>
          <w:ilvl w:val="0"/>
          <w:numId w:val="24"/>
        </w:numPr>
      </w:pPr>
      <w:r>
        <w:t xml:space="preserve">Point Pleasant OEM </w:t>
      </w:r>
    </w:p>
    <w:p w14:paraId="58AFBD8A" w14:textId="77777777" w:rsidR="003B6A4C" w:rsidRDefault="003B6A4C" w:rsidP="003B6A4C"/>
    <w:p w14:paraId="1815F193" w14:textId="77777777" w:rsidR="000611BD" w:rsidRDefault="000611BD" w:rsidP="00F02E6B"/>
    <w:p w14:paraId="09B4B2BC" w14:textId="4532378C" w:rsidR="000611BD" w:rsidRDefault="000611BD" w:rsidP="00F02E6B"/>
    <w:p w14:paraId="3289DE16" w14:textId="77777777" w:rsidR="000611BD" w:rsidRDefault="000611BD">
      <w:pPr>
        <w:spacing w:before="0" w:line="360" w:lineRule="auto"/>
      </w:pPr>
      <w:r>
        <w:br w:type="page"/>
      </w:r>
    </w:p>
    <w:p w14:paraId="7B0D3835" w14:textId="77777777" w:rsidR="000611BD" w:rsidRPr="004D407C" w:rsidRDefault="000611BD" w:rsidP="00F02E6B"/>
    <w:sectPr w:rsidR="000611BD" w:rsidRPr="004D407C" w:rsidSect="00963CFB">
      <w:pgSz w:w="12240" w:h="15840"/>
      <w:pgMar w:top="864" w:right="1440" w:bottom="806"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EA059" w14:textId="77777777" w:rsidR="00963CFB" w:rsidRDefault="00963CFB">
      <w:r>
        <w:separator/>
      </w:r>
    </w:p>
  </w:endnote>
  <w:endnote w:type="continuationSeparator" w:id="0">
    <w:p w14:paraId="23B5F704" w14:textId="77777777" w:rsidR="00963CFB" w:rsidRDefault="0096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BE11D" w14:textId="77777777" w:rsidR="00963CFB" w:rsidRDefault="00963CFB">
      <w:r>
        <w:separator/>
      </w:r>
    </w:p>
  </w:footnote>
  <w:footnote w:type="continuationSeparator" w:id="0">
    <w:p w14:paraId="31A0F6F0" w14:textId="77777777" w:rsidR="00963CFB" w:rsidRDefault="00963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601E47"/>
    <w:multiLevelType w:val="hybridMultilevel"/>
    <w:tmpl w:val="9EE6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61BC2"/>
    <w:multiLevelType w:val="hybridMultilevel"/>
    <w:tmpl w:val="3B32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E2230"/>
    <w:multiLevelType w:val="hybridMultilevel"/>
    <w:tmpl w:val="9A48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123A8"/>
    <w:multiLevelType w:val="hybridMultilevel"/>
    <w:tmpl w:val="2F124068"/>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15:restartNumberingAfterBreak="0">
    <w:nsid w:val="3AB45D8D"/>
    <w:multiLevelType w:val="hybridMultilevel"/>
    <w:tmpl w:val="58C27A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5" w15:restartNumberingAfterBreak="0">
    <w:nsid w:val="3B723488"/>
    <w:multiLevelType w:val="hybridMultilevel"/>
    <w:tmpl w:val="720C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B640F"/>
    <w:multiLevelType w:val="hybridMultilevel"/>
    <w:tmpl w:val="BD2A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61139"/>
    <w:multiLevelType w:val="hybridMultilevel"/>
    <w:tmpl w:val="F706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C505BB"/>
    <w:multiLevelType w:val="hybridMultilevel"/>
    <w:tmpl w:val="EA44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AD92AAD"/>
    <w:multiLevelType w:val="hybridMultilevel"/>
    <w:tmpl w:val="C0E2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B23E3"/>
    <w:multiLevelType w:val="hybridMultilevel"/>
    <w:tmpl w:val="E2EE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876612">
    <w:abstractNumId w:val="9"/>
  </w:num>
  <w:num w:numId="2" w16cid:durableId="1828865189">
    <w:abstractNumId w:val="7"/>
  </w:num>
  <w:num w:numId="3" w16cid:durableId="2140371759">
    <w:abstractNumId w:val="6"/>
  </w:num>
  <w:num w:numId="4" w16cid:durableId="1049576552">
    <w:abstractNumId w:val="5"/>
  </w:num>
  <w:num w:numId="5" w16cid:durableId="752045639">
    <w:abstractNumId w:val="4"/>
  </w:num>
  <w:num w:numId="6" w16cid:durableId="1990550556">
    <w:abstractNumId w:val="8"/>
  </w:num>
  <w:num w:numId="7" w16cid:durableId="1352147062">
    <w:abstractNumId w:val="3"/>
  </w:num>
  <w:num w:numId="8" w16cid:durableId="2142728499">
    <w:abstractNumId w:val="2"/>
  </w:num>
  <w:num w:numId="9" w16cid:durableId="257951034">
    <w:abstractNumId w:val="1"/>
  </w:num>
  <w:num w:numId="10" w16cid:durableId="326832528">
    <w:abstractNumId w:val="0"/>
  </w:num>
  <w:num w:numId="11" w16cid:durableId="402799907">
    <w:abstractNumId w:val="18"/>
  </w:num>
  <w:num w:numId="12" w16cid:durableId="973682587">
    <w:abstractNumId w:val="20"/>
  </w:num>
  <w:num w:numId="13" w16cid:durableId="290981187">
    <w:abstractNumId w:val="21"/>
  </w:num>
  <w:num w:numId="14" w16cid:durableId="705103139">
    <w:abstractNumId w:val="16"/>
  </w:num>
  <w:num w:numId="15" w16cid:durableId="289090033">
    <w:abstractNumId w:val="12"/>
  </w:num>
  <w:num w:numId="16" w16cid:durableId="2011104560">
    <w:abstractNumId w:val="13"/>
  </w:num>
  <w:num w:numId="17" w16cid:durableId="2008508269">
    <w:abstractNumId w:val="15"/>
  </w:num>
  <w:num w:numId="18" w16cid:durableId="908425775">
    <w:abstractNumId w:val="14"/>
  </w:num>
  <w:num w:numId="19" w16cid:durableId="1391226105">
    <w:abstractNumId w:val="11"/>
  </w:num>
  <w:num w:numId="20" w16cid:durableId="1952976302">
    <w:abstractNumId w:val="10"/>
  </w:num>
  <w:num w:numId="21" w16cid:durableId="411897152">
    <w:abstractNumId w:val="19"/>
  </w:num>
  <w:num w:numId="22" w16cid:durableId="1897817242">
    <w:abstractNumId w:val="17"/>
  </w:num>
  <w:num w:numId="23" w16cid:durableId="1891307733">
    <w:abstractNumId w:val="23"/>
  </w:num>
  <w:num w:numId="24" w16cid:durableId="564141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BD"/>
    <w:rsid w:val="00016A20"/>
    <w:rsid w:val="00021847"/>
    <w:rsid w:val="0003406D"/>
    <w:rsid w:val="000425C6"/>
    <w:rsid w:val="00044D31"/>
    <w:rsid w:val="000611BD"/>
    <w:rsid w:val="00074316"/>
    <w:rsid w:val="00077115"/>
    <w:rsid w:val="000773EA"/>
    <w:rsid w:val="00083316"/>
    <w:rsid w:val="000A78C2"/>
    <w:rsid w:val="000C2088"/>
    <w:rsid w:val="000C5155"/>
    <w:rsid w:val="000D1B89"/>
    <w:rsid w:val="000D3B0A"/>
    <w:rsid w:val="000D48C6"/>
    <w:rsid w:val="000D4EE6"/>
    <w:rsid w:val="000E23B9"/>
    <w:rsid w:val="000E6AA4"/>
    <w:rsid w:val="000F1DC7"/>
    <w:rsid w:val="00122AA7"/>
    <w:rsid w:val="00151155"/>
    <w:rsid w:val="001764A6"/>
    <w:rsid w:val="00192E2F"/>
    <w:rsid w:val="00194CCA"/>
    <w:rsid w:val="001C1671"/>
    <w:rsid w:val="001D5D2A"/>
    <w:rsid w:val="001F1ADE"/>
    <w:rsid w:val="001F2A92"/>
    <w:rsid w:val="001F3648"/>
    <w:rsid w:val="001F4A24"/>
    <w:rsid w:val="001F75DB"/>
    <w:rsid w:val="0020288A"/>
    <w:rsid w:val="002117CE"/>
    <w:rsid w:val="002256D0"/>
    <w:rsid w:val="002474A1"/>
    <w:rsid w:val="00254EBD"/>
    <w:rsid w:val="00277A50"/>
    <w:rsid w:val="00283C8C"/>
    <w:rsid w:val="0028502B"/>
    <w:rsid w:val="002A0482"/>
    <w:rsid w:val="002E51C3"/>
    <w:rsid w:val="002F47D4"/>
    <w:rsid w:val="003125BC"/>
    <w:rsid w:val="0031599B"/>
    <w:rsid w:val="00332DAC"/>
    <w:rsid w:val="00337C64"/>
    <w:rsid w:val="00355FC2"/>
    <w:rsid w:val="0036516F"/>
    <w:rsid w:val="00381FB1"/>
    <w:rsid w:val="003A3138"/>
    <w:rsid w:val="003B6A4C"/>
    <w:rsid w:val="003D5A64"/>
    <w:rsid w:val="003D617D"/>
    <w:rsid w:val="003E7996"/>
    <w:rsid w:val="003F3B40"/>
    <w:rsid w:val="003F698D"/>
    <w:rsid w:val="00416446"/>
    <w:rsid w:val="004459B3"/>
    <w:rsid w:val="00447670"/>
    <w:rsid w:val="00453BB4"/>
    <w:rsid w:val="00472504"/>
    <w:rsid w:val="00475147"/>
    <w:rsid w:val="00475E08"/>
    <w:rsid w:val="00490268"/>
    <w:rsid w:val="004A3BA8"/>
    <w:rsid w:val="004C3892"/>
    <w:rsid w:val="004D407C"/>
    <w:rsid w:val="004E0E03"/>
    <w:rsid w:val="004E65F4"/>
    <w:rsid w:val="005119C1"/>
    <w:rsid w:val="005133A9"/>
    <w:rsid w:val="00544307"/>
    <w:rsid w:val="005539B6"/>
    <w:rsid w:val="005624E8"/>
    <w:rsid w:val="005648FD"/>
    <w:rsid w:val="00577F75"/>
    <w:rsid w:val="005929CA"/>
    <w:rsid w:val="005B7925"/>
    <w:rsid w:val="005D4CD2"/>
    <w:rsid w:val="005E03E9"/>
    <w:rsid w:val="005F373F"/>
    <w:rsid w:val="005F3EB7"/>
    <w:rsid w:val="006175D0"/>
    <w:rsid w:val="00620956"/>
    <w:rsid w:val="00647A14"/>
    <w:rsid w:val="0067051D"/>
    <w:rsid w:val="0067346B"/>
    <w:rsid w:val="006B33A7"/>
    <w:rsid w:val="006C54A4"/>
    <w:rsid w:val="006C7340"/>
    <w:rsid w:val="006D3B8E"/>
    <w:rsid w:val="006E01A2"/>
    <w:rsid w:val="006E1732"/>
    <w:rsid w:val="006E61DE"/>
    <w:rsid w:val="0070669C"/>
    <w:rsid w:val="00712145"/>
    <w:rsid w:val="007126A0"/>
    <w:rsid w:val="007143C3"/>
    <w:rsid w:val="00726583"/>
    <w:rsid w:val="0073379B"/>
    <w:rsid w:val="00774A5C"/>
    <w:rsid w:val="00793C6A"/>
    <w:rsid w:val="007C1CD3"/>
    <w:rsid w:val="007C261F"/>
    <w:rsid w:val="007C51D0"/>
    <w:rsid w:val="007C6D48"/>
    <w:rsid w:val="007D1908"/>
    <w:rsid w:val="007D73FB"/>
    <w:rsid w:val="007E43AF"/>
    <w:rsid w:val="007F145F"/>
    <w:rsid w:val="00835A4C"/>
    <w:rsid w:val="008631C9"/>
    <w:rsid w:val="0086381A"/>
    <w:rsid w:val="008857B1"/>
    <w:rsid w:val="008929FF"/>
    <w:rsid w:val="008B2D0D"/>
    <w:rsid w:val="008D14B3"/>
    <w:rsid w:val="008E1F80"/>
    <w:rsid w:val="008E435B"/>
    <w:rsid w:val="0091372E"/>
    <w:rsid w:val="00936886"/>
    <w:rsid w:val="00963CFB"/>
    <w:rsid w:val="009719F3"/>
    <w:rsid w:val="00971A48"/>
    <w:rsid w:val="00972ECD"/>
    <w:rsid w:val="009C55E7"/>
    <w:rsid w:val="009F3760"/>
    <w:rsid w:val="00A239BF"/>
    <w:rsid w:val="00A46867"/>
    <w:rsid w:val="00A537EA"/>
    <w:rsid w:val="00A82923"/>
    <w:rsid w:val="00AB6CCF"/>
    <w:rsid w:val="00AC6978"/>
    <w:rsid w:val="00AE18D5"/>
    <w:rsid w:val="00AE5969"/>
    <w:rsid w:val="00B0548E"/>
    <w:rsid w:val="00B06F91"/>
    <w:rsid w:val="00B33C46"/>
    <w:rsid w:val="00B3639D"/>
    <w:rsid w:val="00B550F6"/>
    <w:rsid w:val="00B61032"/>
    <w:rsid w:val="00BA0F62"/>
    <w:rsid w:val="00BB0D3D"/>
    <w:rsid w:val="00BC195E"/>
    <w:rsid w:val="00BD5B36"/>
    <w:rsid w:val="00BE5218"/>
    <w:rsid w:val="00C056DC"/>
    <w:rsid w:val="00C25521"/>
    <w:rsid w:val="00C26EDD"/>
    <w:rsid w:val="00C42843"/>
    <w:rsid w:val="00C67713"/>
    <w:rsid w:val="00C74AEB"/>
    <w:rsid w:val="00C75DC3"/>
    <w:rsid w:val="00C773C5"/>
    <w:rsid w:val="00C86430"/>
    <w:rsid w:val="00C90932"/>
    <w:rsid w:val="00CA27C6"/>
    <w:rsid w:val="00CB7FC2"/>
    <w:rsid w:val="00CD7CDE"/>
    <w:rsid w:val="00D10A96"/>
    <w:rsid w:val="00D136AC"/>
    <w:rsid w:val="00D329C7"/>
    <w:rsid w:val="00D334C6"/>
    <w:rsid w:val="00D469F8"/>
    <w:rsid w:val="00D54540"/>
    <w:rsid w:val="00D67AC5"/>
    <w:rsid w:val="00D77989"/>
    <w:rsid w:val="00D816B0"/>
    <w:rsid w:val="00DB7951"/>
    <w:rsid w:val="00DC1B52"/>
    <w:rsid w:val="00DE2BD0"/>
    <w:rsid w:val="00DE55F0"/>
    <w:rsid w:val="00DF055B"/>
    <w:rsid w:val="00E10969"/>
    <w:rsid w:val="00E2152F"/>
    <w:rsid w:val="00E36403"/>
    <w:rsid w:val="00E577A2"/>
    <w:rsid w:val="00E90506"/>
    <w:rsid w:val="00E9367B"/>
    <w:rsid w:val="00EA1D08"/>
    <w:rsid w:val="00EB0D95"/>
    <w:rsid w:val="00EB514D"/>
    <w:rsid w:val="00EE49E1"/>
    <w:rsid w:val="00EF0CB5"/>
    <w:rsid w:val="00EF5D7C"/>
    <w:rsid w:val="00F02E6B"/>
    <w:rsid w:val="00F0479A"/>
    <w:rsid w:val="00F07766"/>
    <w:rsid w:val="00F41319"/>
    <w:rsid w:val="00F433EC"/>
    <w:rsid w:val="00F43B1D"/>
    <w:rsid w:val="00F446AD"/>
    <w:rsid w:val="00F552B7"/>
    <w:rsid w:val="00F554C6"/>
    <w:rsid w:val="00F60904"/>
    <w:rsid w:val="00F969AB"/>
    <w:rsid w:val="00FA3B13"/>
    <w:rsid w:val="00FB54AB"/>
    <w:rsid w:val="00FB67F3"/>
    <w:rsid w:val="00FB6C2D"/>
    <w:rsid w:val="00FE1C33"/>
    <w:rsid w:val="00FE7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8C0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14"/>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ckert\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305874ADB34DA9B10166F57CC2FBA1"/>
        <w:category>
          <w:name w:val="General"/>
          <w:gallery w:val="placeholder"/>
        </w:category>
        <w:types>
          <w:type w:val="bbPlcHdr"/>
        </w:types>
        <w:behaviors>
          <w:behavior w:val="content"/>
        </w:behaviors>
        <w:guid w:val="{5047D07D-207F-440A-AE56-4B6366FA184B}"/>
      </w:docPartPr>
      <w:docPartBody>
        <w:p w:rsidR="00BC466E" w:rsidRDefault="00000000">
          <w:pPr>
            <w:pStyle w:val="37305874ADB34DA9B10166F57CC2FBA1"/>
          </w:pPr>
          <w:r w:rsidRPr="00E90506">
            <w:t>Skills &amp; Abilities</w:t>
          </w:r>
        </w:p>
      </w:docPartBody>
    </w:docPart>
    <w:docPart>
      <w:docPartPr>
        <w:name w:val="1BB83FC56DE54996B42D1B99F006E6DF"/>
        <w:category>
          <w:name w:val="General"/>
          <w:gallery w:val="placeholder"/>
        </w:category>
        <w:types>
          <w:type w:val="bbPlcHdr"/>
        </w:types>
        <w:behaviors>
          <w:behavior w:val="content"/>
        </w:behaviors>
        <w:guid w:val="{2A4545BB-100A-42E8-BE23-4E263D50AB6F}"/>
      </w:docPartPr>
      <w:docPartBody>
        <w:p w:rsidR="00BC466E" w:rsidRDefault="00000000">
          <w:pPr>
            <w:pStyle w:val="1BB83FC56DE54996B42D1B99F006E6DF"/>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DE"/>
    <w:rsid w:val="00AB27B2"/>
    <w:rsid w:val="00BC466E"/>
    <w:rsid w:val="00DD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120" w:after="0" w:line="240" w:lineRule="auto"/>
      <w:outlineLvl w:val="0"/>
    </w:pPr>
    <w:rPr>
      <w:rFonts w:asciiTheme="majorHAnsi" w:eastAsiaTheme="majorEastAsia" w:hAnsiTheme="majorHAnsi" w:cs="Tahoma (Headings CS)"/>
      <w:caps/>
      <w:color w:val="000000" w:themeColor="text1"/>
      <w:spacing w:val="10"/>
      <w:kern w:val="0"/>
      <w:sz w:val="22"/>
      <w:szCs w:val="28"/>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05874ADB34DA9B10166F57CC2FBA1">
    <w:name w:val="37305874ADB34DA9B10166F57CC2FBA1"/>
  </w:style>
  <w:style w:type="paragraph" w:customStyle="1" w:styleId="4D291751C7D64A078E8B28966BD55CCC">
    <w:name w:val="4D291751C7D64A078E8B28966BD55CCC"/>
  </w:style>
  <w:style w:type="paragraph" w:customStyle="1" w:styleId="1BB83FC56DE54996B42D1B99F006E6DF">
    <w:name w:val="1BB83FC56DE54996B42D1B99F006E6DF"/>
  </w:style>
  <w:style w:type="character" w:customStyle="1" w:styleId="Heading1Char">
    <w:name w:val="Heading 1 Char"/>
    <w:basedOn w:val="DefaultParagraphFont"/>
    <w:link w:val="Heading1"/>
    <w:uiPriority w:val="4"/>
    <w:rPr>
      <w:rFonts w:asciiTheme="majorHAnsi" w:eastAsiaTheme="majorEastAsia" w:hAnsiTheme="majorHAnsi" w:cs="Tahoma (Headings CS)"/>
      <w:caps/>
      <w:color w:val="000000" w:themeColor="text1"/>
      <w:spacing w:val="10"/>
      <w:kern w:val="0"/>
      <w:sz w:val="22"/>
      <w:szCs w:val="28"/>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B133B3F-8DED-4DDB-9CAA-73A039973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3E45D4-9855-4807-B9A3-4C3A23A3A506}">
  <ds:schemaRefs>
    <ds:schemaRef ds:uri="http://schemas.microsoft.com/sharepoint/v3/contenttype/forms"/>
  </ds:schemaRefs>
</ds:datastoreItem>
</file>

<file path=customXml/itemProps3.xml><?xml version="1.0" encoding="utf-8"?>
<ds:datastoreItem xmlns:ds="http://schemas.openxmlformats.org/officeDocument/2006/customXml" ds:itemID="{615F80EB-F1DC-4413-8A56-A7D758E3232D}">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(chronological).dotx</Template>
  <TotalTime>0</TotalTime>
  <Pages>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2024-04-22T23:19:00Z</dcterms:created>
  <dcterms:modified xsi:type="dcterms:W3CDTF">2024-04-23T00:49:00Z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